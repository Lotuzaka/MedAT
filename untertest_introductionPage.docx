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607EA" w14:textId="77777777" w:rsidR="00856ECB" w:rsidRPr="00891951" w:rsidRDefault="00856ECB" w:rsidP="003E6E09">
      <w:pPr>
        <w:pStyle w:val="berschrift1"/>
        <w:rPr>
          <w:lang w:val="de-AT"/>
        </w:rPr>
      </w:pPr>
      <w:bookmarkStart w:id="0" w:name="_Toc102178991"/>
      <w:r w:rsidRPr="00C55267">
        <w:rPr>
          <w:lang w:val="de-AT"/>
        </w:rPr>
        <w:t>Basiskenntnistest</w:t>
      </w:r>
      <w:r w:rsidRPr="00891951">
        <w:rPr>
          <w:lang w:val="de-AT"/>
        </w:rPr>
        <w:t xml:space="preserve"> - Biologie</w:t>
      </w:r>
      <w:bookmarkEnd w:id="0"/>
    </w:p>
    <w:p w14:paraId="127A7780" w14:textId="77777777" w:rsidR="00856ECB" w:rsidRPr="00DB5525" w:rsidRDefault="00856ECB" w:rsidP="00856ECB">
      <w:pPr>
        <w:pStyle w:val="berschrift4"/>
      </w:pPr>
      <w:r w:rsidRPr="00DB5525">
        <w:rPr>
          <w:rStyle w:val="berschrift4Zchn"/>
          <w:b/>
          <w:iCs/>
        </w:rPr>
        <w:t>Bearbeitungszeit für 40 Aufgaben: 30 Minuten</w:t>
      </w:r>
    </w:p>
    <w:tbl>
      <w:tblPr>
        <w:tblStyle w:val="Tabellenraster"/>
        <w:tblW w:w="0" w:type="auto"/>
        <w:tblLook w:val="04A0" w:firstRow="1" w:lastRow="0" w:firstColumn="1" w:lastColumn="0" w:noHBand="0" w:noVBand="1"/>
      </w:tblPr>
      <w:tblGrid>
        <w:gridCol w:w="9628"/>
      </w:tblGrid>
      <w:tr w:rsidR="00856ECB" w:rsidRPr="00891951" w14:paraId="00D874B7" w14:textId="77777777" w:rsidTr="00D65749">
        <w:trPr>
          <w:trHeight w:val="1595"/>
        </w:trPr>
        <w:tc>
          <w:tcPr>
            <w:tcW w:w="9628" w:type="dxa"/>
            <w:vAlign w:val="center"/>
          </w:tcPr>
          <w:p w14:paraId="7F4714A8" w14:textId="77777777" w:rsidR="00856ECB" w:rsidRPr="00891951" w:rsidRDefault="00856ECB" w:rsidP="00D65749">
            <w:r w:rsidRPr="00891951">
              <w:t>Die folgenden Aufgaben überprüfen Ihre Kenntnisse im Themenbereich Biologie.</w:t>
            </w:r>
          </w:p>
          <w:p w14:paraId="64F062D8" w14:textId="77777777" w:rsidR="00856ECB" w:rsidRPr="00891951" w:rsidRDefault="00856ECB" w:rsidP="00D65749">
            <w:r w:rsidRPr="00891951">
              <w:t xml:space="preserve">Die Fragen sind im Single-Choice Format gestellt und es ist jeweils nur eine der gegebenen Antwortmöglichkeiten </w:t>
            </w:r>
            <w:r w:rsidR="001B615F">
              <w:t>A</w:t>
            </w:r>
            <w:r w:rsidRPr="00891951">
              <w:t xml:space="preserve">) bis </w:t>
            </w:r>
            <w:r w:rsidR="001B615F">
              <w:t>E</w:t>
            </w:r>
            <w:r w:rsidRPr="00891951">
              <w:t>) korrekt.</w:t>
            </w:r>
          </w:p>
          <w:p w14:paraId="750CF55F" w14:textId="77777777" w:rsidR="00856ECB" w:rsidRPr="00891951" w:rsidRDefault="00856ECB" w:rsidP="00D65749"/>
          <w:p w14:paraId="0D2E35DA" w14:textId="77777777" w:rsidR="00856ECB" w:rsidRPr="00891951" w:rsidRDefault="00856ECB" w:rsidP="00D65749">
            <w:r w:rsidRPr="00891951">
              <w:t>Bitte markieren Sie für jede Aufgabe die korrekte Antwort in Ihrem Antwortbogen, da ausschließlich dieser für die Auswertung Ihrer Ergebnisse herangezogen wird. Markierungen im Testheft werden nicht beurteilt.</w:t>
            </w:r>
          </w:p>
          <w:p w14:paraId="40D494E2" w14:textId="77777777" w:rsidR="00856ECB" w:rsidRPr="00891951" w:rsidRDefault="00856ECB" w:rsidP="00D65749"/>
          <w:p w14:paraId="36606DC8" w14:textId="77777777" w:rsidR="00856ECB" w:rsidRPr="00891951" w:rsidRDefault="00856ECB" w:rsidP="00D65749">
            <w:r w:rsidRPr="00891951">
              <w:t>Das Zurückblättern zum vorherigen Untertest, sowie das selbstständige Weiterblättern zum nächsten Untertest ist nicht erlaubt und führt zum sofortigen Ausschluss von der Prüfung.</w:t>
            </w:r>
          </w:p>
          <w:p w14:paraId="2C6056AB" w14:textId="77777777" w:rsidR="00856ECB" w:rsidRPr="00891951" w:rsidRDefault="00856ECB" w:rsidP="00D65749"/>
          <w:p w14:paraId="06E99CC4" w14:textId="77777777" w:rsidR="00856ECB" w:rsidRPr="00891951" w:rsidRDefault="00856ECB" w:rsidP="00D65749">
            <w:r w:rsidRPr="00891951">
              <w:t>Sie dürfen mit der Bearbeitung der Aufgaben erst beginnen, wenn der Testleiter den Untertest</w:t>
            </w:r>
          </w:p>
          <w:p w14:paraId="4B2FB8FC" w14:textId="77777777" w:rsidR="00856ECB" w:rsidRPr="00891951" w:rsidRDefault="00856ECB" w:rsidP="00D65749">
            <w:r w:rsidRPr="00891951">
              <w:t>freigegeben hat</w:t>
            </w:r>
          </w:p>
        </w:tc>
      </w:tr>
    </w:tbl>
    <w:p w14:paraId="0B0249CE" w14:textId="77777777" w:rsidR="00856ECB" w:rsidRPr="00891951" w:rsidRDefault="00856ECB" w:rsidP="00856ECB"/>
    <w:p w14:paraId="71D61596" w14:textId="77777777" w:rsidR="00856ECB" w:rsidRPr="00891951" w:rsidRDefault="00856ECB" w:rsidP="00856ECB">
      <w:pPr>
        <w:rPr>
          <w:b/>
          <w:sz w:val="24"/>
          <w:szCs w:val="24"/>
        </w:rPr>
      </w:pPr>
      <w:r w:rsidRPr="00891951">
        <w:rPr>
          <w:b/>
          <w:sz w:val="24"/>
          <w:szCs w:val="24"/>
        </w:rPr>
        <w:t xml:space="preserve">Beispielaufgabe: </w:t>
      </w:r>
    </w:p>
    <w:p w14:paraId="3D071836" w14:textId="77777777" w:rsidR="00856ECB" w:rsidRPr="00891951" w:rsidRDefault="00856ECB" w:rsidP="00856ECB">
      <w:r w:rsidRPr="00891951">
        <w:t>Wie viele Kammern hat das Herz?</w:t>
      </w:r>
    </w:p>
    <w:p w14:paraId="5438A376" w14:textId="77777777" w:rsidR="00856ECB" w:rsidRPr="00856ECB" w:rsidRDefault="00856ECB" w:rsidP="00D23E2E">
      <w:pPr>
        <w:pStyle w:val="berschrift2"/>
        <w:numPr>
          <w:ilvl w:val="0"/>
          <w:numId w:val="5"/>
        </w:numPr>
      </w:pPr>
      <w:r w:rsidRPr="00856ECB">
        <w:t>4</w:t>
      </w:r>
    </w:p>
    <w:p w14:paraId="1BE3C986" w14:textId="77777777" w:rsidR="00856ECB" w:rsidRPr="00856ECB" w:rsidRDefault="00856ECB" w:rsidP="00D23E2E">
      <w:pPr>
        <w:pStyle w:val="berschrift2"/>
        <w:numPr>
          <w:ilvl w:val="0"/>
          <w:numId w:val="5"/>
        </w:numPr>
      </w:pPr>
      <w:r w:rsidRPr="00856ECB">
        <w:t xml:space="preserve">1 </w:t>
      </w:r>
    </w:p>
    <w:p w14:paraId="0CB6E37D" w14:textId="77777777" w:rsidR="00856ECB" w:rsidRPr="00856ECB" w:rsidRDefault="00856ECB" w:rsidP="00D23E2E">
      <w:pPr>
        <w:pStyle w:val="berschrift2"/>
        <w:numPr>
          <w:ilvl w:val="0"/>
          <w:numId w:val="5"/>
        </w:numPr>
      </w:pPr>
      <w:r w:rsidRPr="00856ECB">
        <w:t>2</w:t>
      </w:r>
    </w:p>
    <w:p w14:paraId="5F41E2AA" w14:textId="77777777" w:rsidR="00856ECB" w:rsidRPr="00856ECB" w:rsidRDefault="00856ECB" w:rsidP="00D23E2E">
      <w:pPr>
        <w:pStyle w:val="berschrift2"/>
        <w:numPr>
          <w:ilvl w:val="0"/>
          <w:numId w:val="5"/>
        </w:numPr>
      </w:pPr>
      <w:r w:rsidRPr="00856ECB">
        <w:t xml:space="preserve">3 </w:t>
      </w:r>
    </w:p>
    <w:p w14:paraId="7DA16CB2" w14:textId="77777777" w:rsidR="00856ECB" w:rsidRPr="00DB5525" w:rsidRDefault="00856ECB" w:rsidP="00D23E2E">
      <w:pPr>
        <w:pStyle w:val="berschrift2"/>
        <w:numPr>
          <w:ilvl w:val="0"/>
          <w:numId w:val="5"/>
        </w:numPr>
      </w:pPr>
      <w:r w:rsidRPr="00856ECB">
        <w:t>Keine der Antworten ist richtig.</w:t>
      </w:r>
      <w:r w:rsidRPr="00DB5525">
        <w:br/>
      </w:r>
    </w:p>
    <w:p w14:paraId="34D3D9CF" w14:textId="77777777" w:rsidR="00856ECB" w:rsidRDefault="00856ECB" w:rsidP="00856ECB">
      <w:r w:rsidRPr="00891951">
        <w:t xml:space="preserve">Die korrekte Antwort der Beispielaufgabe wäre Antwortmöglichkeit </w:t>
      </w:r>
      <w:r w:rsidR="00E27B78">
        <w:t>C</w:t>
      </w:r>
      <w:r w:rsidRPr="00891951">
        <w:t xml:space="preserve">) </w:t>
      </w:r>
      <w:r w:rsidR="00E27B78">
        <w:t>2</w:t>
      </w:r>
      <w:r w:rsidRPr="00891951">
        <w:t xml:space="preserve">. </w:t>
      </w:r>
    </w:p>
    <w:p w14:paraId="3E579877" w14:textId="77777777" w:rsidR="00856ECB" w:rsidRDefault="00856ECB">
      <w:pPr>
        <w:rPr>
          <w:sz w:val="36"/>
          <w:szCs w:val="36"/>
        </w:rPr>
      </w:pPr>
      <w:r>
        <w:rPr>
          <w:sz w:val="36"/>
          <w:szCs w:val="36"/>
        </w:rPr>
        <w:br w:type="page"/>
      </w:r>
    </w:p>
    <w:p w14:paraId="7D1E16B3" w14:textId="77777777" w:rsidR="003E6E09" w:rsidRPr="00891951" w:rsidRDefault="003E6E09" w:rsidP="003E6E09">
      <w:pPr>
        <w:pStyle w:val="berschrift1"/>
        <w:rPr>
          <w:lang w:val="de-AT"/>
        </w:rPr>
      </w:pPr>
      <w:bookmarkStart w:id="1" w:name="_Toc102178992"/>
      <w:r w:rsidRPr="00891951">
        <w:rPr>
          <w:lang w:val="de-AT"/>
        </w:rPr>
        <w:lastRenderedPageBreak/>
        <w:t xml:space="preserve">Basiskenntnistest - </w:t>
      </w:r>
      <w:r w:rsidRPr="00C55267">
        <w:rPr>
          <w:lang w:val="de-AT"/>
        </w:rPr>
        <w:t>Chemie</w:t>
      </w:r>
      <w:bookmarkEnd w:id="1"/>
      <w:r w:rsidRPr="00891951">
        <w:rPr>
          <w:lang w:val="de-AT"/>
        </w:rPr>
        <w:t xml:space="preserve"> </w:t>
      </w:r>
    </w:p>
    <w:p w14:paraId="0659BFC6" w14:textId="77777777" w:rsidR="003E6E09" w:rsidRPr="00891951" w:rsidRDefault="003E6E09" w:rsidP="003E6E09">
      <w:pPr>
        <w:pStyle w:val="berschrift4"/>
      </w:pPr>
      <w:r w:rsidRPr="00891951">
        <w:t xml:space="preserve">Bearbeitungszeit für 24 </w:t>
      </w:r>
      <w:r w:rsidRPr="003E6E09">
        <w:t>Aufgaben</w:t>
      </w:r>
      <w:r w:rsidRPr="00891951">
        <w:t>: 18 Minuten</w:t>
      </w:r>
    </w:p>
    <w:tbl>
      <w:tblPr>
        <w:tblStyle w:val="Tabellenraster"/>
        <w:tblW w:w="0" w:type="auto"/>
        <w:tblLook w:val="04A0" w:firstRow="1" w:lastRow="0" w:firstColumn="1" w:lastColumn="0" w:noHBand="0" w:noVBand="1"/>
      </w:tblPr>
      <w:tblGrid>
        <w:gridCol w:w="9628"/>
      </w:tblGrid>
      <w:tr w:rsidR="003E6E09" w:rsidRPr="00891951" w14:paraId="3B18B38F" w14:textId="77777777" w:rsidTr="00D65749">
        <w:trPr>
          <w:trHeight w:val="1595"/>
        </w:trPr>
        <w:tc>
          <w:tcPr>
            <w:tcW w:w="9628" w:type="dxa"/>
            <w:vAlign w:val="center"/>
          </w:tcPr>
          <w:p w14:paraId="3C1ED464" w14:textId="77777777" w:rsidR="003E6E09" w:rsidRPr="00891951" w:rsidRDefault="003E6E09" w:rsidP="00D65749">
            <w:r w:rsidRPr="00891951">
              <w:t>Die folgenden Aufgaben überprüfen Ihre Kenntnisse im Themenbereich Chemie.</w:t>
            </w:r>
          </w:p>
          <w:p w14:paraId="05C6C26B" w14:textId="77777777" w:rsidR="003E6E09" w:rsidRPr="00891951" w:rsidRDefault="003E6E09" w:rsidP="00D65749">
            <w:r w:rsidRPr="00891951">
              <w:t>Die Aufgaben sind im Single-Choice Format gestellt und jeweils nur eine der gegebenen Antwortmöglichkeiten A) bis E) ist korrekt.</w:t>
            </w:r>
          </w:p>
          <w:p w14:paraId="351D3E4A" w14:textId="77777777" w:rsidR="003E6E09" w:rsidRPr="00891951" w:rsidRDefault="003E6E09" w:rsidP="00D65749"/>
          <w:p w14:paraId="3DEB784C" w14:textId="77777777" w:rsidR="003E6E09" w:rsidRPr="00891951" w:rsidRDefault="003E6E09" w:rsidP="00D65749">
            <w:r w:rsidRPr="00891951">
              <w:t>Bitte markieren Sie für jede Aufgabe die korrekte Antwort in Ihrem Antwortbogen, da ausschließlich dieser für die Auswertung Ihrer Ergebnisse herangezogen wird. Markierungen im Testheft werden nicht beurteilt.</w:t>
            </w:r>
          </w:p>
          <w:p w14:paraId="0D72C62B" w14:textId="77777777" w:rsidR="003E6E09" w:rsidRPr="00891951" w:rsidRDefault="003E6E09" w:rsidP="00D65749"/>
          <w:p w14:paraId="072908D6" w14:textId="77777777" w:rsidR="003E6E09" w:rsidRPr="00891951" w:rsidRDefault="003E6E09" w:rsidP="00D65749">
            <w:r w:rsidRPr="00891951">
              <w:t>Das Zurückblättern zum vorherigen Untertest, sowie das selbstständige Weiterblättern zum nächsten Untertest ist nicht erlaubt und führt zum sofortigen Ausschluss von der Prüfung.</w:t>
            </w:r>
          </w:p>
          <w:p w14:paraId="4C44A979" w14:textId="77777777" w:rsidR="003E6E09" w:rsidRPr="00891951" w:rsidRDefault="003E6E09" w:rsidP="00D65749"/>
          <w:p w14:paraId="0126557C" w14:textId="77777777" w:rsidR="003E6E09" w:rsidRPr="00891951" w:rsidRDefault="003E6E09" w:rsidP="00D65749">
            <w:r w:rsidRPr="00891951">
              <w:t>Sie dürfen mit der Bearbeitung der Aufgaben erst beginnen, wenn der Testleiter den Untertest</w:t>
            </w:r>
          </w:p>
          <w:p w14:paraId="36AA374F" w14:textId="77777777" w:rsidR="003E6E09" w:rsidRPr="00891951" w:rsidRDefault="003E6E09" w:rsidP="00D65749">
            <w:r w:rsidRPr="00891951">
              <w:t>freigegeben hat.</w:t>
            </w:r>
          </w:p>
        </w:tc>
      </w:tr>
    </w:tbl>
    <w:p w14:paraId="3DAD3C6E" w14:textId="77777777" w:rsidR="003E6E09" w:rsidRPr="00891951" w:rsidRDefault="003E6E09" w:rsidP="003E6E09"/>
    <w:p w14:paraId="39F42CBD" w14:textId="77777777" w:rsidR="003E6E09" w:rsidRPr="00891951" w:rsidRDefault="003E6E09" w:rsidP="003E6E09">
      <w:pPr>
        <w:rPr>
          <w:b/>
          <w:sz w:val="24"/>
          <w:szCs w:val="24"/>
        </w:rPr>
      </w:pPr>
      <w:r w:rsidRPr="00891951">
        <w:rPr>
          <w:b/>
          <w:sz w:val="24"/>
          <w:szCs w:val="24"/>
        </w:rPr>
        <w:t xml:space="preserve">Beispielaufgabe: </w:t>
      </w:r>
    </w:p>
    <w:p w14:paraId="67653443" w14:textId="77777777" w:rsidR="003E6E09" w:rsidRPr="001B615F" w:rsidRDefault="003E6E09" w:rsidP="003E6E09">
      <w:r w:rsidRPr="001B615F">
        <w:t>Welches Element ist ein Edelgas?</w:t>
      </w:r>
    </w:p>
    <w:p w14:paraId="3092D3DE" w14:textId="77777777" w:rsidR="003E6E09" w:rsidRPr="001B615F" w:rsidRDefault="003E6E09" w:rsidP="00D23E2E">
      <w:pPr>
        <w:pStyle w:val="Listenabsatz"/>
        <w:numPr>
          <w:ilvl w:val="0"/>
          <w:numId w:val="6"/>
        </w:numPr>
        <w:rPr>
          <w:sz w:val="22"/>
          <w:szCs w:val="22"/>
        </w:rPr>
      </w:pPr>
      <w:r w:rsidRPr="001B615F">
        <w:rPr>
          <w:sz w:val="22"/>
          <w:szCs w:val="22"/>
        </w:rPr>
        <w:t>Kupfer</w:t>
      </w:r>
    </w:p>
    <w:p w14:paraId="0BD6CA36" w14:textId="77777777" w:rsidR="003E6E09" w:rsidRPr="001B615F" w:rsidRDefault="003E6E09" w:rsidP="00D23E2E">
      <w:pPr>
        <w:pStyle w:val="Listenabsatz"/>
        <w:numPr>
          <w:ilvl w:val="0"/>
          <w:numId w:val="6"/>
        </w:numPr>
        <w:rPr>
          <w:sz w:val="22"/>
          <w:szCs w:val="22"/>
        </w:rPr>
      </w:pPr>
      <w:r w:rsidRPr="001B615F">
        <w:rPr>
          <w:sz w:val="22"/>
          <w:szCs w:val="22"/>
        </w:rPr>
        <w:t xml:space="preserve">Neon </w:t>
      </w:r>
    </w:p>
    <w:p w14:paraId="4A1835EF" w14:textId="77777777" w:rsidR="003E6E09" w:rsidRPr="001B615F" w:rsidRDefault="003E6E09" w:rsidP="00D23E2E">
      <w:pPr>
        <w:pStyle w:val="Listenabsatz"/>
        <w:numPr>
          <w:ilvl w:val="0"/>
          <w:numId w:val="6"/>
        </w:numPr>
        <w:rPr>
          <w:sz w:val="22"/>
          <w:szCs w:val="22"/>
        </w:rPr>
      </w:pPr>
      <w:r w:rsidRPr="001B615F">
        <w:rPr>
          <w:sz w:val="22"/>
          <w:szCs w:val="22"/>
        </w:rPr>
        <w:t>Zink</w:t>
      </w:r>
    </w:p>
    <w:p w14:paraId="1DD9F422" w14:textId="77777777" w:rsidR="003E6E09" w:rsidRPr="001B615F" w:rsidRDefault="003E6E09" w:rsidP="00D23E2E">
      <w:pPr>
        <w:pStyle w:val="Listenabsatz"/>
        <w:numPr>
          <w:ilvl w:val="0"/>
          <w:numId w:val="6"/>
        </w:numPr>
        <w:rPr>
          <w:sz w:val="22"/>
          <w:szCs w:val="22"/>
        </w:rPr>
      </w:pPr>
      <w:r w:rsidRPr="001B615F">
        <w:rPr>
          <w:sz w:val="22"/>
          <w:szCs w:val="22"/>
        </w:rPr>
        <w:t>Wasserstoff</w:t>
      </w:r>
    </w:p>
    <w:p w14:paraId="4D777BD1" w14:textId="77777777" w:rsidR="003E6E09" w:rsidRPr="00891951" w:rsidRDefault="003E6E09" w:rsidP="00D23E2E">
      <w:pPr>
        <w:pStyle w:val="Listenabsatz"/>
        <w:numPr>
          <w:ilvl w:val="0"/>
          <w:numId w:val="6"/>
        </w:numPr>
      </w:pPr>
      <w:r w:rsidRPr="001B615F">
        <w:rPr>
          <w:sz w:val="22"/>
          <w:szCs w:val="22"/>
        </w:rPr>
        <w:t>Keine der Antworten ist richtig.</w:t>
      </w:r>
      <w:r w:rsidRPr="00891951">
        <w:br/>
      </w:r>
    </w:p>
    <w:p w14:paraId="7BD5D4FE" w14:textId="77777777" w:rsidR="003E6E09" w:rsidRPr="00891951" w:rsidRDefault="003E6E09" w:rsidP="003E6E09">
      <w:r w:rsidRPr="00891951">
        <w:t xml:space="preserve">Die korrekte Antwort der Beispielaufgabe wäre Antwortmöglichkeit B) Neon. </w:t>
      </w:r>
    </w:p>
    <w:p w14:paraId="55590CD5" w14:textId="77777777" w:rsidR="00C55267" w:rsidRPr="00891951" w:rsidRDefault="003E6E09" w:rsidP="00D1080A">
      <w:r>
        <w:br w:type="page"/>
      </w:r>
    </w:p>
    <w:p w14:paraId="7030C2AC" w14:textId="77777777" w:rsidR="00E04E1F" w:rsidRDefault="00E04E1F" w:rsidP="00222C7C">
      <w:pPr>
        <w:sectPr w:rsidR="00E04E1F" w:rsidSect="00856ECB">
          <w:headerReference w:type="default" r:id="rId8"/>
          <w:pgSz w:w="11906" w:h="16838"/>
          <w:pgMar w:top="851" w:right="1134" w:bottom="851" w:left="1134" w:header="680" w:footer="709" w:gutter="0"/>
          <w:cols w:space="708"/>
          <w:docGrid w:linePitch="360"/>
        </w:sectPr>
      </w:pPr>
    </w:p>
    <w:p w14:paraId="207CF183" w14:textId="77777777" w:rsidR="00E772ED" w:rsidRPr="00891951" w:rsidRDefault="00E772ED" w:rsidP="00E772ED">
      <w:pPr>
        <w:pStyle w:val="berschrift1"/>
        <w:rPr>
          <w:lang w:val="de-AT"/>
        </w:rPr>
      </w:pPr>
      <w:r w:rsidRPr="00891951">
        <w:rPr>
          <w:lang w:val="de-AT"/>
        </w:rPr>
        <w:lastRenderedPageBreak/>
        <w:t xml:space="preserve">Basiskenntnistest - </w:t>
      </w:r>
      <w:r>
        <w:rPr>
          <w:lang w:val="de-AT"/>
        </w:rPr>
        <w:t>Physik</w:t>
      </w:r>
      <w:r w:rsidRPr="00891951">
        <w:rPr>
          <w:lang w:val="de-AT"/>
        </w:rPr>
        <w:t xml:space="preserve"> </w:t>
      </w:r>
    </w:p>
    <w:p w14:paraId="7449E13D" w14:textId="77777777" w:rsidR="00E772ED" w:rsidRPr="00891951" w:rsidRDefault="00E772ED" w:rsidP="00E772ED">
      <w:pPr>
        <w:pStyle w:val="berschrift4"/>
      </w:pPr>
      <w:r w:rsidRPr="00891951">
        <w:t xml:space="preserve">Bearbeitungszeit für </w:t>
      </w:r>
      <w:r>
        <w:t>18</w:t>
      </w:r>
      <w:r w:rsidRPr="00891951">
        <w:t xml:space="preserve"> </w:t>
      </w:r>
      <w:r w:rsidRPr="003E6E09">
        <w:t>Aufgaben</w:t>
      </w:r>
      <w:r w:rsidRPr="00891951">
        <w:t xml:space="preserve">: </w:t>
      </w:r>
      <w:r>
        <w:t>16</w:t>
      </w:r>
      <w:r w:rsidRPr="00891951">
        <w:t xml:space="preserve"> Minuten</w:t>
      </w:r>
    </w:p>
    <w:tbl>
      <w:tblPr>
        <w:tblStyle w:val="Tabellenraster"/>
        <w:tblW w:w="0" w:type="auto"/>
        <w:tblLook w:val="04A0" w:firstRow="1" w:lastRow="0" w:firstColumn="1" w:lastColumn="0" w:noHBand="0" w:noVBand="1"/>
      </w:tblPr>
      <w:tblGrid>
        <w:gridCol w:w="9628"/>
      </w:tblGrid>
      <w:tr w:rsidR="00E772ED" w:rsidRPr="00891951" w14:paraId="70F0B9D9" w14:textId="77777777" w:rsidTr="00D65749">
        <w:trPr>
          <w:trHeight w:val="1595"/>
        </w:trPr>
        <w:tc>
          <w:tcPr>
            <w:tcW w:w="9628" w:type="dxa"/>
            <w:vAlign w:val="center"/>
          </w:tcPr>
          <w:p w14:paraId="5152D945" w14:textId="77777777" w:rsidR="00E772ED" w:rsidRPr="00891951" w:rsidRDefault="00E772ED" w:rsidP="00E772ED">
            <w:r w:rsidRPr="00891951">
              <w:t>Die folgenden Aufgaben überprüfen Ihre Kenntnisse im Themenbereich Physik.</w:t>
            </w:r>
          </w:p>
          <w:p w14:paraId="72660C7F" w14:textId="77777777" w:rsidR="00E772ED" w:rsidRPr="00891951" w:rsidRDefault="00E772ED" w:rsidP="00E772ED">
            <w:r w:rsidRPr="00891951">
              <w:t>Die Aufgaben sind im Single-Choice Format gestellt und jeweils nur eine der gegebenen Antwortmöglichkeiten A) bis E) ist korrekt.</w:t>
            </w:r>
          </w:p>
          <w:p w14:paraId="4FFA5B92" w14:textId="77777777" w:rsidR="00E772ED" w:rsidRPr="00891951" w:rsidRDefault="00E772ED" w:rsidP="00E772ED"/>
          <w:p w14:paraId="5297DE8F" w14:textId="77777777" w:rsidR="00E772ED" w:rsidRPr="00891951" w:rsidRDefault="00E772ED" w:rsidP="00E772ED">
            <w:r w:rsidRPr="00891951">
              <w:t>Bitte markieren Sie für jede Aufgabe die korrekte Antwort in Ihrem Antwortbogen, da ausschließlich dieser für die Auswertung Ihrer Ergebnisse herangezogen wird. Markierungen im Testheft werden nicht beurteilt.</w:t>
            </w:r>
          </w:p>
          <w:p w14:paraId="2741EAB8" w14:textId="77777777" w:rsidR="00E772ED" w:rsidRPr="00891951" w:rsidRDefault="00E772ED" w:rsidP="00E772ED"/>
          <w:p w14:paraId="26D6555C" w14:textId="77777777" w:rsidR="00E772ED" w:rsidRPr="00891951" w:rsidRDefault="00E772ED" w:rsidP="00E772ED">
            <w:r w:rsidRPr="00891951">
              <w:t>Das Zurückblättern zum vorherigen Untertest, sowie das selbstständige Weiterblättern zum nächsten Untertest ist nicht erlaubt und führt zum sofortigen Ausschluss von der Prüfung.</w:t>
            </w:r>
          </w:p>
          <w:p w14:paraId="07956CF6" w14:textId="77777777" w:rsidR="00E772ED" w:rsidRPr="00891951" w:rsidRDefault="00E772ED" w:rsidP="00E772ED"/>
          <w:p w14:paraId="0A81D83C" w14:textId="77777777" w:rsidR="00E772ED" w:rsidRPr="00891951" w:rsidRDefault="00E772ED" w:rsidP="00E772ED">
            <w:r w:rsidRPr="00891951">
              <w:t>Sie dürfen mit der Bearbeitung der Aufgaben erst beginnen, wenn der Testleiter den Untertest</w:t>
            </w:r>
          </w:p>
          <w:p w14:paraId="3251387C" w14:textId="77777777" w:rsidR="00E772ED" w:rsidRPr="00891951" w:rsidRDefault="00E772ED" w:rsidP="00E772ED">
            <w:r w:rsidRPr="00891951">
              <w:t>freigegeben hat.</w:t>
            </w:r>
          </w:p>
        </w:tc>
      </w:tr>
    </w:tbl>
    <w:p w14:paraId="5E169AA3" w14:textId="77777777" w:rsidR="00E772ED" w:rsidRPr="00891951" w:rsidRDefault="00E772ED" w:rsidP="00E772ED"/>
    <w:p w14:paraId="24375322" w14:textId="77777777" w:rsidR="00E772ED" w:rsidRPr="00891951" w:rsidRDefault="00E772ED" w:rsidP="00E772ED">
      <w:pPr>
        <w:rPr>
          <w:b/>
          <w:sz w:val="24"/>
          <w:szCs w:val="24"/>
        </w:rPr>
      </w:pPr>
      <w:r w:rsidRPr="00891951">
        <w:rPr>
          <w:b/>
          <w:sz w:val="24"/>
          <w:szCs w:val="24"/>
        </w:rPr>
        <w:t xml:space="preserve">Beispielaufgabe: </w:t>
      </w:r>
    </w:p>
    <w:p w14:paraId="797CF2C0" w14:textId="77777777" w:rsidR="00E772ED" w:rsidRPr="00891951" w:rsidRDefault="00E772ED" w:rsidP="00E772ED">
      <w:r w:rsidRPr="00891951">
        <w:t>Welche Einheit hat die Kraft?</w:t>
      </w:r>
    </w:p>
    <w:p w14:paraId="4979A0D1" w14:textId="77777777" w:rsidR="00E772ED" w:rsidRPr="00E772ED" w:rsidRDefault="00E772ED" w:rsidP="00D23E2E">
      <w:pPr>
        <w:pStyle w:val="berschrift2"/>
        <w:numPr>
          <w:ilvl w:val="0"/>
          <w:numId w:val="7"/>
        </w:numPr>
      </w:pPr>
      <w:r w:rsidRPr="00E772ED">
        <w:t>Kilogramm</w:t>
      </w:r>
    </w:p>
    <w:p w14:paraId="5A1B4F83" w14:textId="77777777" w:rsidR="00E772ED" w:rsidRPr="00E772ED" w:rsidRDefault="00E772ED" w:rsidP="00D23E2E">
      <w:pPr>
        <w:pStyle w:val="berschrift2"/>
        <w:numPr>
          <w:ilvl w:val="0"/>
          <w:numId w:val="7"/>
        </w:numPr>
      </w:pPr>
      <w:r w:rsidRPr="00E772ED">
        <w:t>Meter</w:t>
      </w:r>
    </w:p>
    <w:p w14:paraId="64C62968" w14:textId="77777777" w:rsidR="00E772ED" w:rsidRPr="00E772ED" w:rsidRDefault="00E772ED" w:rsidP="00D23E2E">
      <w:pPr>
        <w:pStyle w:val="berschrift2"/>
        <w:numPr>
          <w:ilvl w:val="0"/>
          <w:numId w:val="7"/>
        </w:numPr>
      </w:pPr>
      <w:r w:rsidRPr="00E772ED">
        <w:t>Sekunde</w:t>
      </w:r>
    </w:p>
    <w:p w14:paraId="212F6C4D" w14:textId="77777777" w:rsidR="00E772ED" w:rsidRPr="00E772ED" w:rsidRDefault="00E772ED" w:rsidP="00D23E2E">
      <w:pPr>
        <w:pStyle w:val="berschrift2"/>
        <w:numPr>
          <w:ilvl w:val="0"/>
          <w:numId w:val="7"/>
        </w:numPr>
      </w:pPr>
      <w:r w:rsidRPr="00E772ED">
        <w:t>Newton</w:t>
      </w:r>
    </w:p>
    <w:p w14:paraId="335A8091" w14:textId="77777777" w:rsidR="00E772ED" w:rsidRPr="00891951" w:rsidRDefault="00E772ED" w:rsidP="00D23E2E">
      <w:pPr>
        <w:pStyle w:val="berschrift2"/>
        <w:numPr>
          <w:ilvl w:val="0"/>
          <w:numId w:val="7"/>
        </w:numPr>
      </w:pPr>
      <w:r w:rsidRPr="00E772ED">
        <w:t>Keine der Antworten ist richtig.</w:t>
      </w:r>
      <w:r w:rsidRPr="00891951">
        <w:br/>
      </w:r>
    </w:p>
    <w:p w14:paraId="3203162A" w14:textId="77777777" w:rsidR="00E772ED" w:rsidRPr="00891951" w:rsidRDefault="00E772ED" w:rsidP="00E772ED">
      <w:r w:rsidRPr="00891951">
        <w:t xml:space="preserve">Die korrekte Antwort der Beispielaufgabe wäre Antwortmöglichkeit D) Newton. </w:t>
      </w:r>
    </w:p>
    <w:p w14:paraId="3B761AC8" w14:textId="77777777" w:rsidR="00D1080A" w:rsidRDefault="00D1080A">
      <w:r>
        <w:br w:type="page"/>
      </w:r>
    </w:p>
    <w:p w14:paraId="386BA15E" w14:textId="77777777" w:rsidR="0067779B" w:rsidRDefault="0067779B" w:rsidP="0067779B">
      <w:pPr>
        <w:sectPr w:rsidR="0067779B" w:rsidSect="00856ECB">
          <w:headerReference w:type="default" r:id="rId9"/>
          <w:pgSz w:w="11906" w:h="16838"/>
          <w:pgMar w:top="851" w:right="1134" w:bottom="851" w:left="1134" w:header="680" w:footer="709" w:gutter="0"/>
          <w:cols w:space="708"/>
          <w:docGrid w:linePitch="360"/>
        </w:sectPr>
      </w:pPr>
    </w:p>
    <w:p w14:paraId="141A64E6" w14:textId="77777777" w:rsidR="0067779B" w:rsidRPr="00891951" w:rsidRDefault="0067779B" w:rsidP="0067779B">
      <w:pPr>
        <w:pStyle w:val="berschrift1"/>
        <w:rPr>
          <w:lang w:val="de-AT"/>
        </w:rPr>
      </w:pPr>
      <w:bookmarkStart w:id="2" w:name="_Toc102178994"/>
      <w:r w:rsidRPr="00891951">
        <w:rPr>
          <w:lang w:val="de-AT"/>
        </w:rPr>
        <w:lastRenderedPageBreak/>
        <w:t xml:space="preserve">Basiskenntnistest - </w:t>
      </w:r>
      <w:r w:rsidRPr="009674B9">
        <w:rPr>
          <w:lang w:val="de-AT"/>
        </w:rPr>
        <w:t>Mathematik</w:t>
      </w:r>
      <w:bookmarkEnd w:id="2"/>
      <w:r w:rsidRPr="00891951">
        <w:rPr>
          <w:lang w:val="de-AT"/>
        </w:rPr>
        <w:t xml:space="preserve"> </w:t>
      </w:r>
    </w:p>
    <w:p w14:paraId="539D858C" w14:textId="77777777" w:rsidR="0067779B" w:rsidRPr="00891951" w:rsidRDefault="0067779B" w:rsidP="0067779B">
      <w:pPr>
        <w:pStyle w:val="berschrift4"/>
      </w:pPr>
      <w:r w:rsidRPr="00891951">
        <w:t xml:space="preserve">Bearbeitungszeit für 12 </w:t>
      </w:r>
      <w:r w:rsidRPr="0067779B">
        <w:t>Aufgaben</w:t>
      </w:r>
      <w:r w:rsidRPr="00891951">
        <w:t>: 11 Minuten</w:t>
      </w:r>
    </w:p>
    <w:tbl>
      <w:tblPr>
        <w:tblStyle w:val="Tabellenraster"/>
        <w:tblW w:w="0" w:type="auto"/>
        <w:tblLook w:val="04A0" w:firstRow="1" w:lastRow="0" w:firstColumn="1" w:lastColumn="0" w:noHBand="0" w:noVBand="1"/>
      </w:tblPr>
      <w:tblGrid>
        <w:gridCol w:w="9628"/>
      </w:tblGrid>
      <w:tr w:rsidR="0067779B" w:rsidRPr="00891951" w14:paraId="20BD78D7" w14:textId="77777777" w:rsidTr="00D65749">
        <w:trPr>
          <w:trHeight w:val="1595"/>
        </w:trPr>
        <w:tc>
          <w:tcPr>
            <w:tcW w:w="9628" w:type="dxa"/>
            <w:vAlign w:val="center"/>
          </w:tcPr>
          <w:p w14:paraId="5D193C53" w14:textId="77777777" w:rsidR="0067779B" w:rsidRPr="00891951" w:rsidRDefault="0067779B" w:rsidP="00D65749">
            <w:r w:rsidRPr="00891951">
              <w:t xml:space="preserve">Die folgenden Aufgaben überprüfen Ihre Kenntnisse im Themenbereich </w:t>
            </w:r>
            <w:r>
              <w:t>Mathematik</w:t>
            </w:r>
            <w:r w:rsidRPr="00891951">
              <w:t>.</w:t>
            </w:r>
          </w:p>
          <w:p w14:paraId="2C2C2EA5" w14:textId="77777777" w:rsidR="0067779B" w:rsidRPr="00891951" w:rsidRDefault="0067779B" w:rsidP="00D65749">
            <w:r w:rsidRPr="00891951">
              <w:t>Die Aufgaben sind im Single-Choice Format gestellt und jeweils nur eine der gegebenen Antwortmöglichkeiten A) bis E) ist korrekt.</w:t>
            </w:r>
          </w:p>
          <w:p w14:paraId="36063866" w14:textId="77777777" w:rsidR="0067779B" w:rsidRPr="00891951" w:rsidRDefault="0067779B" w:rsidP="00D65749"/>
          <w:p w14:paraId="27AE6D55" w14:textId="77777777" w:rsidR="0067779B" w:rsidRPr="00891951" w:rsidRDefault="0067779B" w:rsidP="00D65749">
            <w:r w:rsidRPr="00891951">
              <w:t>Bitte markieren Sie für jede Aufgabe die korrekte Antwort in Ihrem Antwortbogen, da ausschließlich dieser für die Auswertung Ihrer Ergebnisse herangezogen wird. Markierungen im Testheft werden nicht beurteilt.</w:t>
            </w:r>
          </w:p>
          <w:p w14:paraId="69A52C45" w14:textId="77777777" w:rsidR="0067779B" w:rsidRPr="00891951" w:rsidRDefault="0067779B" w:rsidP="00D65749"/>
          <w:p w14:paraId="00A03D78" w14:textId="77777777" w:rsidR="0067779B" w:rsidRPr="00891951" w:rsidRDefault="0067779B" w:rsidP="00D65749">
            <w:r w:rsidRPr="00891951">
              <w:t>Das Zurückblättern zum vorherigen Untertest, sowie das selbstständige Weiterblättern zum nächsten Untertest ist nicht erlaubt und führt zum sofortigen Ausschluss von der Prüfung.</w:t>
            </w:r>
          </w:p>
          <w:p w14:paraId="1E62D560" w14:textId="77777777" w:rsidR="0067779B" w:rsidRPr="00891951" w:rsidRDefault="0067779B" w:rsidP="00D65749"/>
          <w:p w14:paraId="50A080DE" w14:textId="77777777" w:rsidR="0067779B" w:rsidRPr="00891951" w:rsidRDefault="0067779B" w:rsidP="00D65749">
            <w:r w:rsidRPr="00891951">
              <w:t>Sie dürfen mit der Bearbeitung der Aufgaben erst beginnen, wenn der Testleiter den Untertest</w:t>
            </w:r>
          </w:p>
          <w:p w14:paraId="387CA472" w14:textId="77777777" w:rsidR="0067779B" w:rsidRPr="00891951" w:rsidRDefault="0067779B" w:rsidP="00D65749">
            <w:r w:rsidRPr="00891951">
              <w:t>freigegeben hat.</w:t>
            </w:r>
          </w:p>
        </w:tc>
      </w:tr>
    </w:tbl>
    <w:p w14:paraId="1FD19844" w14:textId="77777777" w:rsidR="0067779B" w:rsidRPr="00891951" w:rsidRDefault="0067779B" w:rsidP="0067779B"/>
    <w:p w14:paraId="46CB191B" w14:textId="77777777" w:rsidR="0067779B" w:rsidRPr="00891951" w:rsidRDefault="0067779B" w:rsidP="0067779B">
      <w:pPr>
        <w:rPr>
          <w:b/>
          <w:sz w:val="24"/>
          <w:szCs w:val="24"/>
        </w:rPr>
      </w:pPr>
      <w:r w:rsidRPr="00891951">
        <w:rPr>
          <w:b/>
          <w:sz w:val="24"/>
          <w:szCs w:val="24"/>
        </w:rPr>
        <w:t xml:space="preserve">Beispielaufgabe: </w:t>
      </w:r>
    </w:p>
    <w:p w14:paraId="788F07AF" w14:textId="77777777" w:rsidR="0067779B" w:rsidRPr="00891951" w:rsidRDefault="0067779B" w:rsidP="0067779B">
      <w:r w:rsidRPr="00891951">
        <w:t>Welchen Wert hat x in der folgenden Gleichung x² = 4?</w:t>
      </w:r>
    </w:p>
    <w:p w14:paraId="2226AD7A" w14:textId="77777777" w:rsidR="0067779B" w:rsidRPr="0067779B" w:rsidRDefault="0067779B" w:rsidP="00D23E2E">
      <w:pPr>
        <w:pStyle w:val="berschrift2"/>
        <w:numPr>
          <w:ilvl w:val="0"/>
          <w:numId w:val="8"/>
        </w:numPr>
      </w:pPr>
      <w:r w:rsidRPr="0067779B">
        <w:t>4</w:t>
      </w:r>
    </w:p>
    <w:p w14:paraId="40D9E02F" w14:textId="77777777" w:rsidR="0067779B" w:rsidRPr="0067779B" w:rsidRDefault="0067779B" w:rsidP="00D23E2E">
      <w:pPr>
        <w:pStyle w:val="berschrift2"/>
        <w:numPr>
          <w:ilvl w:val="0"/>
          <w:numId w:val="8"/>
        </w:numPr>
      </w:pPr>
      <w:r w:rsidRPr="0067779B">
        <w:t>-4</w:t>
      </w:r>
    </w:p>
    <w:p w14:paraId="017A5421" w14:textId="77777777" w:rsidR="0067779B" w:rsidRPr="0067779B" w:rsidRDefault="0067779B" w:rsidP="00D23E2E">
      <w:pPr>
        <w:pStyle w:val="berschrift2"/>
        <w:numPr>
          <w:ilvl w:val="0"/>
          <w:numId w:val="8"/>
        </w:numPr>
      </w:pPr>
      <w:r w:rsidRPr="0067779B">
        <w:t>2</w:t>
      </w:r>
    </w:p>
    <w:p w14:paraId="4CFA1C6D" w14:textId="77777777" w:rsidR="0067779B" w:rsidRPr="0067779B" w:rsidRDefault="0067779B" w:rsidP="00D23E2E">
      <w:pPr>
        <w:pStyle w:val="berschrift2"/>
        <w:numPr>
          <w:ilvl w:val="0"/>
          <w:numId w:val="8"/>
        </w:numPr>
      </w:pPr>
      <w:r w:rsidRPr="0067779B">
        <w:t>0</w:t>
      </w:r>
    </w:p>
    <w:p w14:paraId="32216268" w14:textId="77777777" w:rsidR="0067779B" w:rsidRPr="0067779B" w:rsidRDefault="0067779B" w:rsidP="00D23E2E">
      <w:pPr>
        <w:pStyle w:val="berschrift2"/>
        <w:numPr>
          <w:ilvl w:val="0"/>
          <w:numId w:val="8"/>
        </w:numPr>
      </w:pPr>
      <w:r w:rsidRPr="0067779B">
        <w:t>Keine der Antworten ist richtig.</w:t>
      </w:r>
      <w:r w:rsidRPr="0067779B">
        <w:br/>
      </w:r>
    </w:p>
    <w:p w14:paraId="45C908CC" w14:textId="77777777" w:rsidR="0067779B" w:rsidRPr="00891951" w:rsidRDefault="0067779B" w:rsidP="0067779B">
      <w:r w:rsidRPr="00891951">
        <w:t xml:space="preserve">Die korrekte Antwort der Beispielaufgabe wäre Antwortmöglichkeit C) 2. </w:t>
      </w:r>
    </w:p>
    <w:p w14:paraId="1B652E29" w14:textId="757F02CB" w:rsidR="00B80542" w:rsidRDefault="00B80542" w:rsidP="002464E0">
      <w:r>
        <w:br w:type="page"/>
      </w:r>
    </w:p>
    <w:p w14:paraId="107E380B" w14:textId="64EBAD65" w:rsidR="00B80542" w:rsidRPr="00891951" w:rsidRDefault="00B80542" w:rsidP="00B80542">
      <w:pPr>
        <w:pStyle w:val="berschrift1"/>
        <w:rPr>
          <w:lang w:val="de-AT"/>
        </w:rPr>
      </w:pPr>
      <w:bookmarkStart w:id="3" w:name="_Toc102178995"/>
      <w:r w:rsidRPr="00891951">
        <w:rPr>
          <w:lang w:val="de-AT"/>
        </w:rPr>
        <w:lastRenderedPageBreak/>
        <w:t>Textverständnis</w:t>
      </w:r>
      <w:bookmarkEnd w:id="3"/>
      <w:r w:rsidRPr="00891951">
        <w:rPr>
          <w:lang w:val="de-AT"/>
        </w:rPr>
        <w:t xml:space="preserve"> </w:t>
      </w:r>
    </w:p>
    <w:p w14:paraId="5538AA81" w14:textId="77777777" w:rsidR="00B80542" w:rsidRPr="00891951" w:rsidRDefault="00B80542" w:rsidP="00B80542">
      <w:pPr>
        <w:pStyle w:val="berschrift4"/>
      </w:pPr>
      <w:r w:rsidRPr="00891951">
        <w:t>Bearbeitungszeit für 12 Aufgaben: 35 Minuten</w:t>
      </w:r>
    </w:p>
    <w:tbl>
      <w:tblPr>
        <w:tblStyle w:val="Tabellenraster"/>
        <w:tblW w:w="0" w:type="auto"/>
        <w:tblLook w:val="04A0" w:firstRow="1" w:lastRow="0" w:firstColumn="1" w:lastColumn="0" w:noHBand="0" w:noVBand="1"/>
      </w:tblPr>
      <w:tblGrid>
        <w:gridCol w:w="9628"/>
      </w:tblGrid>
      <w:tr w:rsidR="00B80542" w:rsidRPr="00891951" w14:paraId="30D104C9" w14:textId="77777777" w:rsidTr="00D65749">
        <w:trPr>
          <w:trHeight w:val="1595"/>
        </w:trPr>
        <w:tc>
          <w:tcPr>
            <w:tcW w:w="9628" w:type="dxa"/>
            <w:vAlign w:val="center"/>
          </w:tcPr>
          <w:p w14:paraId="79F1ECA7" w14:textId="77777777" w:rsidR="00B80542" w:rsidRPr="00891951" w:rsidRDefault="00B80542" w:rsidP="00D65749">
            <w:r w:rsidRPr="00891951">
              <w:t>Die folgenden Aufgaben überprüfen Ihre Kenntnisse im Themenbereich Textverständnis.</w:t>
            </w:r>
          </w:p>
          <w:p w14:paraId="5110C20C" w14:textId="77777777" w:rsidR="00B80542" w:rsidRPr="00891951" w:rsidRDefault="00B80542" w:rsidP="00D65749">
            <w:r w:rsidRPr="00891951">
              <w:t xml:space="preserve">Die Aufgaben sind im Single-Choice Format gestellt und jeweils nur eine der gegebenen Antwortmöglichkeiten </w:t>
            </w:r>
            <w:r w:rsidR="001B615F">
              <w:t>A</w:t>
            </w:r>
            <w:r w:rsidRPr="00891951">
              <w:t xml:space="preserve">) bis </w:t>
            </w:r>
            <w:r w:rsidR="001B615F">
              <w:t>E</w:t>
            </w:r>
            <w:r w:rsidRPr="00891951">
              <w:t>) ist korrekt.</w:t>
            </w:r>
          </w:p>
          <w:p w14:paraId="0AF1181C" w14:textId="77777777" w:rsidR="00B80542" w:rsidRPr="00891951" w:rsidRDefault="00B80542" w:rsidP="00D65749"/>
          <w:p w14:paraId="5E36A42A" w14:textId="77777777" w:rsidR="00B80542" w:rsidRPr="00891951" w:rsidRDefault="00B80542" w:rsidP="00D65749">
            <w:r w:rsidRPr="00891951">
              <w:t>Bitte markieren Sie für jede Aufgabe die korrekte Antwort in Ihrem Antwortbogen, da ausschließlich dieser für die Auswertung Ihrer Ergebnisse herangezogen wird. Markierungen im Testheft werden nicht beurteilt.</w:t>
            </w:r>
          </w:p>
          <w:p w14:paraId="7144CFB9" w14:textId="77777777" w:rsidR="00B80542" w:rsidRPr="00891951" w:rsidRDefault="00B80542" w:rsidP="00D65749"/>
          <w:p w14:paraId="77E1DEB2" w14:textId="77777777" w:rsidR="00B80542" w:rsidRPr="00891951" w:rsidRDefault="00B80542" w:rsidP="00D65749">
            <w:r w:rsidRPr="00891951">
              <w:t>Das Zurückblättern zum vorherigen Untertest, sowie das selbstständige Weiterblättern zum nächsten Untertest ist nicht erlaubt und führt zum sofortigen Ausschluss von der Prüfung.</w:t>
            </w:r>
          </w:p>
          <w:p w14:paraId="2F29417C" w14:textId="77777777" w:rsidR="00B80542" w:rsidRPr="00891951" w:rsidRDefault="00B80542" w:rsidP="00D65749"/>
          <w:p w14:paraId="5CC1FE66" w14:textId="77777777" w:rsidR="00B80542" w:rsidRPr="00891951" w:rsidRDefault="00B80542" w:rsidP="00D65749">
            <w:r w:rsidRPr="00891951">
              <w:t>Sie dürfen mit der Bearbeitung der Aufgaben erst beginnen, wenn der Testleiter den Untertest</w:t>
            </w:r>
          </w:p>
          <w:p w14:paraId="19496C6B" w14:textId="77777777" w:rsidR="00B80542" w:rsidRPr="00891951" w:rsidRDefault="00B80542" w:rsidP="00D65749">
            <w:r w:rsidRPr="00891951">
              <w:t>freigegeben hat</w:t>
            </w:r>
          </w:p>
        </w:tc>
      </w:tr>
    </w:tbl>
    <w:p w14:paraId="5DB16A89" w14:textId="77777777" w:rsidR="00B80542" w:rsidRPr="00891951" w:rsidRDefault="00B80542" w:rsidP="00B80542"/>
    <w:p w14:paraId="7A50E999" w14:textId="77777777" w:rsidR="00B80542" w:rsidRPr="00891951" w:rsidRDefault="00B80542" w:rsidP="00B80542">
      <w:pPr>
        <w:rPr>
          <w:b/>
          <w:sz w:val="24"/>
          <w:szCs w:val="24"/>
        </w:rPr>
      </w:pPr>
      <w:r w:rsidRPr="00891951">
        <w:rPr>
          <w:b/>
          <w:sz w:val="24"/>
          <w:szCs w:val="24"/>
        </w:rPr>
        <w:t>Beispieltext:</w:t>
      </w:r>
    </w:p>
    <w:p w14:paraId="0D1E9F00" w14:textId="77777777" w:rsidR="00B80542" w:rsidRPr="00891951" w:rsidRDefault="00B80542" w:rsidP="00B80542">
      <w:r w:rsidRPr="00891951">
        <w:t xml:space="preserve">Das „Auslassventil“ zwischen der rechten Kammer und der Lungenstrombahn heißt </w:t>
      </w:r>
      <w:proofErr w:type="spellStart"/>
      <w:r w:rsidRPr="00891951">
        <w:t>Pulmonalklappe</w:t>
      </w:r>
      <w:proofErr w:type="spellEnd"/>
      <w:r w:rsidRPr="00891951">
        <w:t xml:space="preserve"> (</w:t>
      </w:r>
      <w:proofErr w:type="spellStart"/>
      <w:r w:rsidRPr="00891951">
        <w:t>Valva</w:t>
      </w:r>
      <w:proofErr w:type="spellEnd"/>
      <w:r w:rsidRPr="00891951">
        <w:t xml:space="preserve"> </w:t>
      </w:r>
      <w:proofErr w:type="spellStart"/>
      <w:r w:rsidRPr="00891951">
        <w:t>trunci</w:t>
      </w:r>
      <w:proofErr w:type="spellEnd"/>
      <w:r w:rsidRPr="00891951">
        <w:t xml:space="preserve"> pulmonalis). Sie ist als Taschenklappe mit normalerweise drei halbmondförmigen Klappentaschen (</w:t>
      </w:r>
      <w:proofErr w:type="spellStart"/>
      <w:r w:rsidRPr="00891951">
        <w:t>Valvulae</w:t>
      </w:r>
      <w:proofErr w:type="spellEnd"/>
      <w:r w:rsidRPr="00891951">
        <w:t xml:space="preserve"> semilunares) angelegt, die den Rückfluss von Blut in die rechte Herzkammer während der Diastole verhindern. Während der Systole öffnet sich die Klappe, sobald der Druck in der rechten Kammer den in der Pulmonalarterie übersteigt.</w:t>
      </w:r>
      <w:r w:rsidRPr="00891951">
        <w:rPr>
          <w:vertAlign w:val="superscript"/>
        </w:rPr>
        <w:t>1</w:t>
      </w:r>
    </w:p>
    <w:p w14:paraId="6AC685C2" w14:textId="77777777" w:rsidR="00B80542" w:rsidRPr="00891951" w:rsidRDefault="00B80542" w:rsidP="00B80542">
      <w:pPr>
        <w:rPr>
          <w:b/>
          <w:sz w:val="24"/>
          <w:szCs w:val="24"/>
        </w:rPr>
      </w:pPr>
    </w:p>
    <w:p w14:paraId="5D065D9C" w14:textId="77777777" w:rsidR="00B80542" w:rsidRPr="00891951" w:rsidRDefault="00B80542" w:rsidP="00B80542">
      <w:pPr>
        <w:rPr>
          <w:b/>
          <w:sz w:val="24"/>
          <w:szCs w:val="24"/>
        </w:rPr>
      </w:pPr>
      <w:r w:rsidRPr="00891951">
        <w:rPr>
          <w:b/>
          <w:sz w:val="24"/>
          <w:szCs w:val="24"/>
        </w:rPr>
        <w:t xml:space="preserve">Beispielaufgabe: </w:t>
      </w:r>
    </w:p>
    <w:p w14:paraId="58420682" w14:textId="77777777" w:rsidR="00B80542" w:rsidRPr="00891951" w:rsidRDefault="00B80542" w:rsidP="00B80542">
      <w:pPr>
        <w:rPr>
          <w:rFonts w:eastAsiaTheme="majorEastAsia" w:cstheme="majorBidi"/>
          <w:color w:val="000000" w:themeColor="text1"/>
          <w:szCs w:val="26"/>
        </w:rPr>
      </w:pPr>
      <w:r w:rsidRPr="00891951">
        <w:t>Welche der genannten Aussagen lässt sich aus dem Text ableiten?</w:t>
      </w:r>
    </w:p>
    <w:p w14:paraId="78008516" w14:textId="77777777" w:rsidR="00B80542" w:rsidRPr="00891951" w:rsidRDefault="00B80542" w:rsidP="00D23E2E">
      <w:pPr>
        <w:pStyle w:val="berschrift2"/>
        <w:numPr>
          <w:ilvl w:val="0"/>
          <w:numId w:val="9"/>
        </w:numPr>
      </w:pPr>
      <w:r w:rsidRPr="00891951">
        <w:t xml:space="preserve">Die </w:t>
      </w:r>
      <w:proofErr w:type="spellStart"/>
      <w:r w:rsidRPr="00891951">
        <w:t>Pulmonalklappe</w:t>
      </w:r>
      <w:proofErr w:type="spellEnd"/>
      <w:r w:rsidRPr="00891951">
        <w:t xml:space="preserve"> besitzt zwei halbmondförmige Klappentaschen.</w:t>
      </w:r>
    </w:p>
    <w:p w14:paraId="46FE915B" w14:textId="77777777" w:rsidR="00B80542" w:rsidRPr="00B80542" w:rsidRDefault="00B80542" w:rsidP="00D23E2E">
      <w:pPr>
        <w:pStyle w:val="berschrift2"/>
        <w:numPr>
          <w:ilvl w:val="0"/>
          <w:numId w:val="9"/>
        </w:numPr>
      </w:pPr>
      <w:r w:rsidRPr="00B80542">
        <w:t>Während der Diastole öffnet sich die Klappe, wenn der Druck in der rechten Kammer ansteigt.</w:t>
      </w:r>
    </w:p>
    <w:p w14:paraId="2F1B2D58" w14:textId="77777777" w:rsidR="00B80542" w:rsidRPr="00B80542" w:rsidRDefault="00B80542" w:rsidP="00D23E2E">
      <w:pPr>
        <w:pStyle w:val="berschrift2"/>
        <w:numPr>
          <w:ilvl w:val="0"/>
          <w:numId w:val="9"/>
        </w:numPr>
      </w:pPr>
      <w:r w:rsidRPr="00B80542">
        <w:t>Das Herz hat zwei Taschen und zwei Segelklappen.</w:t>
      </w:r>
    </w:p>
    <w:p w14:paraId="40A76847" w14:textId="77777777" w:rsidR="00B80542" w:rsidRPr="00B80542" w:rsidRDefault="00B80542" w:rsidP="00D23E2E">
      <w:pPr>
        <w:pStyle w:val="berschrift2"/>
        <w:numPr>
          <w:ilvl w:val="0"/>
          <w:numId w:val="9"/>
        </w:numPr>
      </w:pPr>
      <w:r w:rsidRPr="00B80542">
        <w:t>Die Mitralklappe teil den rechten Vorhof mit der rechten Kammer.</w:t>
      </w:r>
    </w:p>
    <w:p w14:paraId="7158476D" w14:textId="77777777" w:rsidR="00B80542" w:rsidRPr="00B80542" w:rsidRDefault="00B80542" w:rsidP="00D23E2E">
      <w:pPr>
        <w:pStyle w:val="berschrift2"/>
        <w:numPr>
          <w:ilvl w:val="0"/>
          <w:numId w:val="9"/>
        </w:numPr>
      </w:pPr>
      <w:r w:rsidRPr="00B80542">
        <w:t xml:space="preserve">Die </w:t>
      </w:r>
      <w:proofErr w:type="spellStart"/>
      <w:r w:rsidRPr="00B80542">
        <w:t>Pulmonalklappe</w:t>
      </w:r>
      <w:proofErr w:type="spellEnd"/>
      <w:r w:rsidRPr="00B80542">
        <w:t xml:space="preserve"> ist eine Taschenklappe</w:t>
      </w:r>
    </w:p>
    <w:p w14:paraId="62B9266B" w14:textId="77777777" w:rsidR="00B80542" w:rsidRPr="00891951" w:rsidRDefault="00B80542" w:rsidP="00B80542"/>
    <w:p w14:paraId="7403C098" w14:textId="77777777" w:rsidR="00FF1CA6" w:rsidRDefault="00B80542" w:rsidP="00B80542">
      <w:r w:rsidRPr="00891951">
        <w:t xml:space="preserve">Die korrekte Antwort der Beispielaufgabe wäre Antwortmöglichkeit E) Die </w:t>
      </w:r>
      <w:proofErr w:type="spellStart"/>
      <w:r w:rsidRPr="00891951">
        <w:t>Pulmonalklappe</w:t>
      </w:r>
      <w:proofErr w:type="spellEnd"/>
      <w:r w:rsidRPr="00891951">
        <w:t xml:space="preserve"> ist eine Taschenklappe.</w:t>
      </w:r>
    </w:p>
    <w:p w14:paraId="4F006C5F" w14:textId="77777777" w:rsidR="00FF1CA6" w:rsidRDefault="00FF1CA6">
      <w:r>
        <w:br w:type="page"/>
      </w:r>
    </w:p>
    <w:p w14:paraId="4F473493" w14:textId="77777777" w:rsidR="00B50E62" w:rsidRDefault="00B50E62" w:rsidP="00B50E62">
      <w:pPr>
        <w:ind w:firstLine="357"/>
        <w:rPr>
          <w:sz w:val="28"/>
          <w:szCs w:val="28"/>
        </w:rPr>
        <w:sectPr w:rsidR="00B50E62" w:rsidSect="00856ECB">
          <w:headerReference w:type="default" r:id="rId10"/>
          <w:pgSz w:w="11906" w:h="16838"/>
          <w:pgMar w:top="851" w:right="1134" w:bottom="851" w:left="1134" w:header="680" w:footer="709" w:gutter="0"/>
          <w:cols w:space="708"/>
          <w:docGrid w:linePitch="360"/>
        </w:sectPr>
      </w:pPr>
    </w:p>
    <w:p w14:paraId="79B8D2BA" w14:textId="77777777" w:rsidR="00B50E62" w:rsidRPr="00891951" w:rsidRDefault="00B50E62" w:rsidP="00B50E62">
      <w:pPr>
        <w:pStyle w:val="berschrift1"/>
        <w:rPr>
          <w:rStyle w:val="berschrift4Zchn"/>
        </w:rPr>
      </w:pPr>
      <w:bookmarkStart w:id="4" w:name="_Toc102178996"/>
      <w:r w:rsidRPr="00891951">
        <w:rPr>
          <w:lang w:val="de-AT"/>
        </w:rPr>
        <w:lastRenderedPageBreak/>
        <w:t>Figuren Zusammensetzen</w:t>
      </w:r>
      <w:bookmarkEnd w:id="4"/>
      <w:r w:rsidRPr="00891951">
        <w:rPr>
          <w:lang w:val="de-AT"/>
        </w:rPr>
        <w:t xml:space="preserve"> </w:t>
      </w:r>
    </w:p>
    <w:p w14:paraId="427915EB" w14:textId="77777777" w:rsidR="00B50E62" w:rsidRPr="00B50E62" w:rsidRDefault="00B50E62" w:rsidP="00B50E62">
      <w:pPr>
        <w:pStyle w:val="berschrift4"/>
        <w:rPr>
          <w:rStyle w:val="berschrift4Zchn"/>
          <w:b/>
          <w:iCs/>
        </w:rPr>
      </w:pPr>
      <w:r w:rsidRPr="00B50E62">
        <w:rPr>
          <w:rStyle w:val="berschrift4Zchn"/>
          <w:b/>
          <w:iCs/>
        </w:rPr>
        <w:t>Bearbeitungszeit für 15 Aufgaben: 20 Minuten</w:t>
      </w:r>
    </w:p>
    <w:tbl>
      <w:tblPr>
        <w:tblStyle w:val="Tabellenraster"/>
        <w:tblW w:w="0" w:type="auto"/>
        <w:tblLook w:val="04A0" w:firstRow="1" w:lastRow="0" w:firstColumn="1" w:lastColumn="0" w:noHBand="0" w:noVBand="1"/>
      </w:tblPr>
      <w:tblGrid>
        <w:gridCol w:w="9628"/>
      </w:tblGrid>
      <w:tr w:rsidR="00B50E62" w:rsidRPr="00891951" w14:paraId="03205A92" w14:textId="77777777" w:rsidTr="00D65749">
        <w:trPr>
          <w:trHeight w:val="1595"/>
        </w:trPr>
        <w:tc>
          <w:tcPr>
            <w:tcW w:w="9628" w:type="dxa"/>
            <w:vAlign w:val="center"/>
          </w:tcPr>
          <w:p w14:paraId="3A4AA506" w14:textId="77777777" w:rsidR="00B50E62" w:rsidRPr="00891951" w:rsidRDefault="00B50E62" w:rsidP="00D65749">
            <w:pPr>
              <w:rPr>
                <w:rFonts w:cs="Calibri"/>
                <w:sz w:val="32"/>
                <w:szCs w:val="32"/>
              </w:rPr>
            </w:pPr>
            <w:r w:rsidRPr="00891951">
              <w:t xml:space="preserve">Die folgenden Aufgaben überprüfen Ihr räumliches Vorstellungsvermögen. </w:t>
            </w:r>
          </w:p>
          <w:p w14:paraId="5CA9AA0D" w14:textId="77777777" w:rsidR="00B50E62" w:rsidRPr="00891951" w:rsidRDefault="00B50E62" w:rsidP="00D65749">
            <w:r w:rsidRPr="00891951">
              <w:t xml:space="preserve">Ihnen werden mehrere Einzelteile einer zerstückelten Figur vorgestellt. Ihre Aufgabe ist es </w:t>
            </w:r>
          </w:p>
          <w:p w14:paraId="73ED8A83" w14:textId="77777777" w:rsidR="00B50E62" w:rsidRPr="00891951" w:rsidRDefault="00B50E62" w:rsidP="00D65749">
            <w:r w:rsidRPr="00891951">
              <w:t xml:space="preserve">herauszufinden, Welche Figur [Antwortmöglichkeiten A) bis D)] sich durch das Zusammensetzen der Teile bilden lässt. Sollten die zusammengesetzten Teile keiner dieser Figuren entsprechen, so ist Antwortmöglichkeit E) zu wählen. </w:t>
            </w:r>
          </w:p>
          <w:p w14:paraId="7AE7C2F7" w14:textId="77777777" w:rsidR="00B50E62" w:rsidRPr="00891951" w:rsidRDefault="00B50E62" w:rsidP="00D65749"/>
          <w:p w14:paraId="282F75D8" w14:textId="77777777" w:rsidR="00B50E62" w:rsidRPr="00891951" w:rsidRDefault="00B50E62" w:rsidP="00D65749">
            <w:r w:rsidRPr="00891951">
              <w:t xml:space="preserve">Die Aufgaben sind im Single-Choice Format gestellt und jeweils nur </w:t>
            </w:r>
            <w:r w:rsidRPr="00891951">
              <w:rPr>
                <w:u w:val="single"/>
              </w:rPr>
              <w:t>eine</w:t>
            </w:r>
            <w:r w:rsidRPr="00891951">
              <w:t xml:space="preserve"> der gegebenen </w:t>
            </w:r>
          </w:p>
          <w:p w14:paraId="3FC8998A" w14:textId="77777777" w:rsidR="00B50E62" w:rsidRPr="00891951" w:rsidRDefault="00B50E62" w:rsidP="00D65749">
            <w:r w:rsidRPr="00891951">
              <w:t xml:space="preserve">Antwortmöglichkeiten A) bis E) ist korrekt. </w:t>
            </w:r>
          </w:p>
          <w:p w14:paraId="0DB71435" w14:textId="77777777" w:rsidR="00B50E62" w:rsidRPr="00891951" w:rsidRDefault="00B50E62" w:rsidP="00D65749">
            <w:r w:rsidRPr="00891951">
              <w:t xml:space="preserve">Bitte markieren Sie für jede Aufgabe die korrekte Antwort in Ihrem Antwortbogen, da ausschließlich </w:t>
            </w:r>
          </w:p>
          <w:p w14:paraId="438EFD43" w14:textId="77777777" w:rsidR="00B50E62" w:rsidRPr="00891951" w:rsidRDefault="00B50E62" w:rsidP="00D65749">
            <w:r w:rsidRPr="00891951">
              <w:t>dieser für die Auswertung Ihrer Ergebnisse herangezogen wird. Markierungen im Testheft werden nicht beurteilt.</w:t>
            </w:r>
          </w:p>
          <w:p w14:paraId="5F96BC2B" w14:textId="77777777" w:rsidR="00B50E62" w:rsidRPr="00891951" w:rsidRDefault="00B50E62" w:rsidP="00D65749"/>
          <w:p w14:paraId="34BDACBE" w14:textId="77777777" w:rsidR="00B50E62" w:rsidRPr="00891951" w:rsidRDefault="00B50E62" w:rsidP="00D65749">
            <w:r w:rsidRPr="00891951">
              <w:t xml:space="preserve">Das Zurückblättern zum vorherigen Untertest, sowie das selbstständige Weiterblättern zum nächsten Untertest ist nicht erlaubt und führt zum sofortigen Ausschluss von der Prüfung. </w:t>
            </w:r>
          </w:p>
          <w:p w14:paraId="6B98B6CF" w14:textId="77777777" w:rsidR="00B50E62" w:rsidRPr="00891951" w:rsidRDefault="00B50E62" w:rsidP="00D65749"/>
          <w:p w14:paraId="5CAA0F78" w14:textId="77777777" w:rsidR="00B50E62" w:rsidRPr="00891951" w:rsidRDefault="00B50E62" w:rsidP="00D65749">
            <w:r w:rsidRPr="00891951">
              <w:t>Sie dürfen mit der Bearbeitung der Aufgaben erst beginnen, wenn der Testleiter den Untertest freigegeben hat!</w:t>
            </w:r>
          </w:p>
        </w:tc>
      </w:tr>
    </w:tbl>
    <w:p w14:paraId="0B3F3CB4" w14:textId="77777777" w:rsidR="00B50E62" w:rsidRPr="00891951" w:rsidRDefault="00B50E62" w:rsidP="00B50E62"/>
    <w:p w14:paraId="14087892" w14:textId="77777777" w:rsidR="00B50E62" w:rsidRPr="00891951" w:rsidRDefault="00B50E62" w:rsidP="00B50E62">
      <w:pPr>
        <w:rPr>
          <w:b/>
          <w:sz w:val="24"/>
          <w:szCs w:val="24"/>
        </w:rPr>
      </w:pPr>
    </w:p>
    <w:p w14:paraId="240645D5" w14:textId="77777777" w:rsidR="00B50E62" w:rsidRPr="00891951" w:rsidRDefault="00B50E62" w:rsidP="00B50E62">
      <w:pPr>
        <w:rPr>
          <w:b/>
          <w:sz w:val="24"/>
          <w:szCs w:val="24"/>
        </w:rPr>
      </w:pPr>
      <w:r w:rsidRPr="00891951">
        <w:rPr>
          <w:b/>
          <w:sz w:val="24"/>
          <w:szCs w:val="24"/>
        </w:rPr>
        <w:t xml:space="preserve">Beispielaufgabe: </w:t>
      </w:r>
    </w:p>
    <w:p w14:paraId="1FB1CDF1" w14:textId="77777777" w:rsidR="00B50E62" w:rsidRPr="00891951" w:rsidRDefault="00B50E62" w:rsidP="00B50E62">
      <w:r w:rsidRPr="00891951">
        <w:t>Welche Figur lässt sich aus den folgenden B</w:t>
      </w:r>
      <w:r w:rsidR="00E27B78">
        <w:t>austeinen</w:t>
      </w:r>
      <w:r w:rsidRPr="00891951">
        <w:t xml:space="preserve"> zusammensetzen?</w:t>
      </w:r>
    </w:p>
    <w:p w14:paraId="0336524F" w14:textId="77777777" w:rsidR="00B50E62" w:rsidRPr="00891951" w:rsidRDefault="00B50E62" w:rsidP="00B50E62"/>
    <w:p w14:paraId="560061EC" w14:textId="77777777" w:rsidR="00B50E62" w:rsidRPr="00891951" w:rsidRDefault="00B50E62" w:rsidP="00B50E62">
      <w:pPr>
        <w:jc w:val="center"/>
        <w:rPr>
          <w:b/>
          <w:sz w:val="24"/>
          <w:szCs w:val="24"/>
        </w:rPr>
      </w:pPr>
      <w:r w:rsidRPr="00891951">
        <w:rPr>
          <w:noProof/>
        </w:rPr>
        <w:drawing>
          <wp:inline distT="0" distB="0" distL="0" distR="0" wp14:anchorId="42859E68" wp14:editId="1B1AC969">
            <wp:extent cx="5114925" cy="1885950"/>
            <wp:effectExtent l="0" t="0" r="9525" b="0"/>
            <wp:docPr id="322" name="Grafik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114925" cy="1885950"/>
                    </a:xfrm>
                    <a:prstGeom prst="rect">
                      <a:avLst/>
                    </a:prstGeom>
                  </pic:spPr>
                </pic:pic>
              </a:graphicData>
            </a:graphic>
          </wp:inline>
        </w:drawing>
      </w:r>
    </w:p>
    <w:p w14:paraId="67B98C4A" w14:textId="77777777" w:rsidR="00B50E62" w:rsidRPr="00891951" w:rsidRDefault="00B50E62" w:rsidP="00B50E62"/>
    <w:p w14:paraId="5447DB1B" w14:textId="77777777" w:rsidR="00B50E62" w:rsidRDefault="00B50E62" w:rsidP="00B50E62">
      <w:pPr>
        <w:ind w:firstLine="357"/>
      </w:pPr>
      <w:r w:rsidRPr="00891951">
        <w:t>Die korrekte Antwort der Beispielaufgabe wäre Antwortmöglichkeit A).</w:t>
      </w:r>
    </w:p>
    <w:p w14:paraId="63AD8E0C" w14:textId="77777777" w:rsidR="00B50E62" w:rsidRDefault="00B50E62">
      <w:r>
        <w:br w:type="page"/>
      </w:r>
    </w:p>
    <w:p w14:paraId="1F76C289" w14:textId="5CEDA097" w:rsidR="001F52FB" w:rsidRPr="001F52FB" w:rsidRDefault="001F52FB" w:rsidP="001F52FB">
      <w:pPr>
        <w:tabs>
          <w:tab w:val="left" w:pos="2205"/>
        </w:tabs>
        <w:sectPr w:rsidR="001F52FB" w:rsidRPr="001F52FB" w:rsidSect="00856ECB">
          <w:headerReference w:type="default" r:id="rId13"/>
          <w:pgSz w:w="11906" w:h="16838"/>
          <w:pgMar w:top="851" w:right="1134" w:bottom="851" w:left="1134" w:header="680" w:footer="709" w:gutter="0"/>
          <w:cols w:space="708"/>
          <w:docGrid w:linePitch="360"/>
        </w:sectPr>
      </w:pPr>
    </w:p>
    <w:p w14:paraId="2A11C73B" w14:textId="77777777" w:rsidR="0071027A" w:rsidRPr="00891951" w:rsidRDefault="0071027A" w:rsidP="0071027A">
      <w:pPr>
        <w:pStyle w:val="berschrift1"/>
        <w:rPr>
          <w:rStyle w:val="berschrift4Zchn"/>
        </w:rPr>
      </w:pPr>
      <w:r w:rsidRPr="00891951">
        <w:rPr>
          <w:lang w:val="de-AT"/>
        </w:rPr>
        <w:lastRenderedPageBreak/>
        <w:t>Gedächtnis und Merkfähigkeit</w:t>
      </w:r>
      <w:r w:rsidRPr="00891951">
        <w:rPr>
          <w:lang w:val="de-AT"/>
        </w:rPr>
        <w:br/>
      </w:r>
      <w:r w:rsidRPr="00891951">
        <w:rPr>
          <w:i/>
          <w:sz w:val="28"/>
          <w:szCs w:val="22"/>
          <w:lang w:val="de-AT"/>
        </w:rPr>
        <w:t>Lernphase</w:t>
      </w:r>
      <w:r w:rsidRPr="00891951">
        <w:rPr>
          <w:lang w:val="de-AT"/>
        </w:rPr>
        <w:t xml:space="preserve"> </w:t>
      </w:r>
    </w:p>
    <w:p w14:paraId="0714E486" w14:textId="77777777" w:rsidR="0071027A" w:rsidRPr="0071027A" w:rsidRDefault="0071027A" w:rsidP="0071027A">
      <w:pPr>
        <w:pStyle w:val="berschrift4"/>
        <w:rPr>
          <w:rStyle w:val="berschrift4Zchn"/>
          <w:b/>
          <w:iCs/>
        </w:rPr>
      </w:pPr>
      <w:r w:rsidRPr="0071027A">
        <w:rPr>
          <w:rStyle w:val="berschrift4Zchn"/>
          <w:b/>
          <w:iCs/>
        </w:rPr>
        <w:t>Lernzeit für 8 Ausweise: 8 Minuten</w:t>
      </w:r>
    </w:p>
    <w:tbl>
      <w:tblPr>
        <w:tblStyle w:val="Tabellenraster"/>
        <w:tblW w:w="0" w:type="auto"/>
        <w:tblLook w:val="04A0" w:firstRow="1" w:lastRow="0" w:firstColumn="1" w:lastColumn="0" w:noHBand="0" w:noVBand="1"/>
      </w:tblPr>
      <w:tblGrid>
        <w:gridCol w:w="9628"/>
      </w:tblGrid>
      <w:tr w:rsidR="0071027A" w:rsidRPr="00891951" w14:paraId="6C02F069" w14:textId="77777777" w:rsidTr="00D65749">
        <w:trPr>
          <w:trHeight w:val="1595"/>
        </w:trPr>
        <w:tc>
          <w:tcPr>
            <w:tcW w:w="9628" w:type="dxa"/>
            <w:vAlign w:val="center"/>
          </w:tcPr>
          <w:p w14:paraId="478FA419" w14:textId="77777777" w:rsidR="0071027A" w:rsidRPr="00891951" w:rsidRDefault="0071027A" w:rsidP="00D65749">
            <w:pPr>
              <w:rPr>
                <w:rFonts w:cs="Calibri"/>
                <w:sz w:val="32"/>
                <w:szCs w:val="32"/>
              </w:rPr>
            </w:pPr>
            <w:r w:rsidRPr="00891951">
              <w:t xml:space="preserve">Die folgenden Aufgaben überprüfen Ihre Fähigkeit Bilder und Fakten zu merken und später Fragen diesbezüglich zu beantworten. </w:t>
            </w:r>
          </w:p>
          <w:p w14:paraId="6C972E7E" w14:textId="77777777" w:rsidR="0071027A" w:rsidRPr="00891951" w:rsidRDefault="0071027A" w:rsidP="00D65749">
            <w:r w:rsidRPr="00891951">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14:paraId="7EDF88B0" w14:textId="77777777" w:rsidR="0071027A" w:rsidRPr="00891951" w:rsidRDefault="0071027A" w:rsidP="00D65749"/>
          <w:p w14:paraId="608BBDF3" w14:textId="77777777" w:rsidR="0071027A" w:rsidRPr="00891951" w:rsidRDefault="0071027A" w:rsidP="00D65749">
            <w:r w:rsidRPr="00891951">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14:paraId="47CDE3E1" w14:textId="77777777" w:rsidR="0071027A" w:rsidRPr="00891951" w:rsidRDefault="0071027A" w:rsidP="0071027A"/>
    <w:p w14:paraId="40AC12C5" w14:textId="77777777" w:rsidR="0071027A" w:rsidRPr="00891951" w:rsidRDefault="0071027A" w:rsidP="0071027A">
      <w:pPr>
        <w:rPr>
          <w:b/>
          <w:sz w:val="24"/>
          <w:szCs w:val="24"/>
        </w:rPr>
      </w:pPr>
    </w:p>
    <w:p w14:paraId="2458D5DA" w14:textId="77777777" w:rsidR="0071027A" w:rsidRPr="00891951" w:rsidRDefault="0071027A" w:rsidP="0071027A">
      <w:pPr>
        <w:rPr>
          <w:b/>
          <w:sz w:val="24"/>
          <w:szCs w:val="24"/>
        </w:rPr>
      </w:pPr>
      <w:r w:rsidRPr="00891951">
        <w:rPr>
          <w:b/>
          <w:sz w:val="24"/>
          <w:szCs w:val="24"/>
        </w:rPr>
        <w:t xml:space="preserve">Beispielausweis: </w:t>
      </w:r>
    </w:p>
    <w:p w14:paraId="7F10CE34" w14:textId="77777777" w:rsidR="0071027A" w:rsidRPr="00891951" w:rsidRDefault="0071027A" w:rsidP="0071027A">
      <w:pPr>
        <w:jc w:val="center"/>
        <w:rPr>
          <w:lang w:bidi="ar-EG"/>
        </w:rPr>
      </w:pPr>
      <w:r w:rsidRPr="00891951">
        <w:rPr>
          <w:noProof/>
          <w:color w:val="000000" w:themeColor="text1"/>
        </w:rPr>
        <w:drawing>
          <wp:anchor distT="0" distB="0" distL="114300" distR="114300" simplePos="0" relativeHeight="251658241" behindDoc="0" locked="0" layoutInCell="1" allowOverlap="1" wp14:anchorId="410D8ECE" wp14:editId="402C4D1A">
            <wp:simplePos x="0" y="0"/>
            <wp:positionH relativeFrom="column">
              <wp:posOffset>729147</wp:posOffset>
            </wp:positionH>
            <wp:positionV relativeFrom="paragraph">
              <wp:posOffset>582726</wp:posOffset>
            </wp:positionV>
            <wp:extent cx="1647645" cy="1796534"/>
            <wp:effectExtent l="0" t="0" r="0" b="0"/>
            <wp:wrapNone/>
            <wp:docPr id="337" name="Grafik 337" descr="Ein Bild, das Person, darstell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Grafik 337" descr="Ein Bild, das Person, darstellend enthält.&#10;&#10;Automatisch generierte Beschreibung"/>
                    <pic:cNvPicPr/>
                  </pic:nvPicPr>
                  <pic:blipFill rotWithShape="1">
                    <a:blip r:embed="rId14">
                      <a:extLst>
                        <a:ext uri="{28A0092B-C50C-407E-A947-70E740481C1C}">
                          <a14:useLocalDpi xmlns:a14="http://schemas.microsoft.com/office/drawing/2010/main" val="0"/>
                        </a:ext>
                      </a:extLst>
                    </a:blip>
                    <a:srcRect l="8839" r="9251"/>
                    <a:stretch/>
                  </pic:blipFill>
                  <pic:spPr bwMode="auto">
                    <a:xfrm>
                      <a:off x="0" y="0"/>
                      <a:ext cx="1652334" cy="1801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1951">
        <w:rPr>
          <w:noProof/>
          <w:lang w:bidi="ar-EG"/>
        </w:rPr>
        <mc:AlternateContent>
          <mc:Choice Requires="wpc">
            <w:drawing>
              <wp:inline distT="0" distB="0" distL="0" distR="0" wp14:anchorId="7E96B73B" wp14:editId="77005C00">
                <wp:extent cx="5448935" cy="2664620"/>
                <wp:effectExtent l="0" t="0" r="0" b="21590"/>
                <wp:docPr id="332" name="Zeichenbereich 3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6" name="Rechteck 246"/>
                        <wps:cNvSpPr/>
                        <wps:spPr>
                          <a:xfrm>
                            <a:off x="5042966" y="200209"/>
                            <a:ext cx="152921" cy="15718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hteck: abgerundete Ecken 6"/>
                        <wps:cNvSpPr>
                          <a:spLocks noChangeAspect="1"/>
                        </wps:cNvSpPr>
                        <wps:spPr>
                          <a:xfrm>
                            <a:off x="2" y="35999"/>
                            <a:ext cx="5413246" cy="2628622"/>
                          </a:xfrm>
                          <a:prstGeom prst="roundRect">
                            <a:avLst>
                              <a:gd name="adj" fmla="val 7113"/>
                            </a:avLst>
                          </a:prstGeom>
                          <a:solidFill>
                            <a:schemeClr val="accent1">
                              <a:lumMod val="20000"/>
                              <a:lumOff val="80000"/>
                              <a:alpha val="1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45901" w14:textId="77777777" w:rsidR="0071027A" w:rsidRDefault="0071027A" w:rsidP="0071027A">
                              <w:pPr>
                                <w:jc w:val="center"/>
                              </w:pPr>
                            </w:p>
                          </w:txbxContent>
                        </wps:txbx>
                        <wps:bodyPr rot="0" spcFirstLastPara="0" vertOverflow="overflow" horzOverflow="overflow" vert="horz" wrap="square" lIns="106049" tIns="53022" rIns="106049" bIns="53022" numCol="1" spcCol="0" rtlCol="0" fromWordArt="0" anchor="ctr" anchorCtr="0" forceAA="0" compatLnSpc="1">
                          <a:prstTxWarp prst="textNoShape">
                            <a:avLst/>
                          </a:prstTxWarp>
                          <a:noAutofit/>
                        </wps:bodyPr>
                      </wps:wsp>
                      <wps:wsp>
                        <wps:cNvPr id="253" name="Textfeld 253"/>
                        <wps:cNvSpPr txBox="1"/>
                        <wps:spPr>
                          <a:xfrm>
                            <a:off x="350506" y="146572"/>
                            <a:ext cx="2508885" cy="295275"/>
                          </a:xfrm>
                          <a:prstGeom prst="rect">
                            <a:avLst/>
                          </a:prstGeom>
                          <a:noFill/>
                          <a:ln w="6350">
                            <a:noFill/>
                          </a:ln>
                        </wps:spPr>
                        <wps:txbx>
                          <w:txbxContent>
                            <w:p w14:paraId="76932581" w14:textId="77777777" w:rsidR="0071027A" w:rsidRPr="005B614C" w:rsidRDefault="0071027A" w:rsidP="0071027A">
                              <w:pPr>
                                <w:jc w:val="center"/>
                                <w:rPr>
                                  <w:rFonts w:ascii="Montserrat" w:hAnsi="Montserrat"/>
                                  <w:sz w:val="40"/>
                                  <w:szCs w:val="40"/>
                                </w:rPr>
                              </w:pPr>
                              <w:r w:rsidRPr="005B614C">
                                <w:rPr>
                                  <w:rFonts w:ascii="Montserrat" w:hAnsi="Montserrat"/>
                                  <w:sz w:val="40"/>
                                  <w:szCs w:val="40"/>
                                </w:rPr>
                                <w:t>ALLERGIEAUSWEIS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20" name="Grafik 18" descr="Marke folgen mit einfarbiger Füllung"/>
                        <wps:cNvSpPr/>
                        <wps:spPr>
                          <a:xfrm>
                            <a:off x="4994660" y="146914"/>
                            <a:ext cx="265646" cy="265675"/>
                          </a:xfrm>
                          <a:custGeom>
                            <a:avLst/>
                            <a:gdLst>
                              <a:gd name="connsiteX0" fmla="*/ 167735 w 335470"/>
                              <a:gd name="connsiteY0" fmla="*/ 0 h 335470"/>
                              <a:gd name="connsiteX1" fmla="*/ 0 w 335470"/>
                              <a:gd name="connsiteY1" fmla="*/ 167735 h 335470"/>
                              <a:gd name="connsiteX2" fmla="*/ 167735 w 335470"/>
                              <a:gd name="connsiteY2" fmla="*/ 335470 h 335470"/>
                              <a:gd name="connsiteX3" fmla="*/ 335470 w 335470"/>
                              <a:gd name="connsiteY3" fmla="*/ 167735 h 335470"/>
                              <a:gd name="connsiteX4" fmla="*/ 335470 w 335470"/>
                              <a:gd name="connsiteY4" fmla="*/ 167717 h 335470"/>
                              <a:gd name="connsiteX5" fmla="*/ 167868 w 335470"/>
                              <a:gd name="connsiteY5" fmla="*/ 0 h 335470"/>
                              <a:gd name="connsiteX6" fmla="*/ 167735 w 335470"/>
                              <a:gd name="connsiteY6" fmla="*/ 0 h 335470"/>
                              <a:gd name="connsiteX7" fmla="*/ 249966 w 335470"/>
                              <a:gd name="connsiteY7" fmla="*/ 182667 h 335470"/>
                              <a:gd name="connsiteX8" fmla="*/ 182667 w 335470"/>
                              <a:gd name="connsiteY8" fmla="*/ 182667 h 335470"/>
                              <a:gd name="connsiteX9" fmla="*/ 182667 w 335470"/>
                              <a:gd name="connsiteY9" fmla="*/ 249949 h 335470"/>
                              <a:gd name="connsiteX10" fmla="*/ 152803 w 335470"/>
                              <a:gd name="connsiteY10" fmla="*/ 249949 h 335470"/>
                              <a:gd name="connsiteX11" fmla="*/ 152803 w 335470"/>
                              <a:gd name="connsiteY11" fmla="*/ 182650 h 335470"/>
                              <a:gd name="connsiteX12" fmla="*/ 85504 w 335470"/>
                              <a:gd name="connsiteY12" fmla="*/ 182650 h 335470"/>
                              <a:gd name="connsiteX13" fmla="*/ 85504 w 335470"/>
                              <a:gd name="connsiteY13" fmla="*/ 152785 h 335470"/>
                              <a:gd name="connsiteX14" fmla="*/ 152803 w 335470"/>
                              <a:gd name="connsiteY14" fmla="*/ 152785 h 335470"/>
                              <a:gd name="connsiteX15" fmla="*/ 152803 w 335470"/>
                              <a:gd name="connsiteY15" fmla="*/ 85486 h 335470"/>
                              <a:gd name="connsiteX16" fmla="*/ 182667 w 335470"/>
                              <a:gd name="connsiteY16" fmla="*/ 85486 h 335470"/>
                              <a:gd name="connsiteX17" fmla="*/ 182667 w 335470"/>
                              <a:gd name="connsiteY17" fmla="*/ 152785 h 335470"/>
                              <a:gd name="connsiteX18" fmla="*/ 249966 w 335470"/>
                              <a:gd name="connsiteY18" fmla="*/ 152785 h 335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35470" h="335470">
                                <a:moveTo>
                                  <a:pt x="167735" y="0"/>
                                </a:moveTo>
                                <a:cubicBezTo>
                                  <a:pt x="75098" y="0"/>
                                  <a:pt x="0" y="75098"/>
                                  <a:pt x="0" y="167735"/>
                                </a:cubicBezTo>
                                <a:cubicBezTo>
                                  <a:pt x="0" y="260372"/>
                                  <a:pt x="75098" y="335470"/>
                                  <a:pt x="167735" y="335470"/>
                                </a:cubicBezTo>
                                <a:cubicBezTo>
                                  <a:pt x="260372" y="335470"/>
                                  <a:pt x="335470" y="260372"/>
                                  <a:pt x="335470" y="167735"/>
                                </a:cubicBezTo>
                                <a:cubicBezTo>
                                  <a:pt x="335470" y="167729"/>
                                  <a:pt x="335470" y="167723"/>
                                  <a:pt x="335470" y="167717"/>
                                </a:cubicBezTo>
                                <a:cubicBezTo>
                                  <a:pt x="335502" y="75122"/>
                                  <a:pt x="260463" y="32"/>
                                  <a:pt x="167868" y="0"/>
                                </a:cubicBezTo>
                                <a:cubicBezTo>
                                  <a:pt x="167823" y="0"/>
                                  <a:pt x="167779" y="0"/>
                                  <a:pt x="167735" y="0"/>
                                </a:cubicBezTo>
                                <a:close/>
                                <a:moveTo>
                                  <a:pt x="249966" y="182667"/>
                                </a:moveTo>
                                <a:lnTo>
                                  <a:pt x="182667" y="182667"/>
                                </a:lnTo>
                                <a:lnTo>
                                  <a:pt x="182667" y="249949"/>
                                </a:lnTo>
                                <a:lnTo>
                                  <a:pt x="152803" y="249949"/>
                                </a:lnTo>
                                <a:lnTo>
                                  <a:pt x="152803" y="182650"/>
                                </a:lnTo>
                                <a:lnTo>
                                  <a:pt x="85504" y="182650"/>
                                </a:lnTo>
                                <a:lnTo>
                                  <a:pt x="85504" y="152785"/>
                                </a:lnTo>
                                <a:lnTo>
                                  <a:pt x="152803" y="152785"/>
                                </a:lnTo>
                                <a:lnTo>
                                  <a:pt x="152803" y="85486"/>
                                </a:lnTo>
                                <a:lnTo>
                                  <a:pt x="182667" y="85486"/>
                                </a:lnTo>
                                <a:lnTo>
                                  <a:pt x="182667" y="152785"/>
                                </a:lnTo>
                                <a:lnTo>
                                  <a:pt x="249966" y="152785"/>
                                </a:lnTo>
                                <a:close/>
                              </a:path>
                            </a:pathLst>
                          </a:custGeom>
                          <a:solidFill>
                            <a:srgbClr val="012641"/>
                          </a:solidFill>
                          <a:ln w="436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feld 334"/>
                        <wps:cNvSpPr txBox="1"/>
                        <wps:spPr>
                          <a:xfrm>
                            <a:off x="2538919" y="534984"/>
                            <a:ext cx="2062264" cy="2041927"/>
                          </a:xfrm>
                          <a:prstGeom prst="rect">
                            <a:avLst/>
                          </a:prstGeom>
                          <a:noFill/>
                          <a:ln w="6350">
                            <a:noFill/>
                          </a:ln>
                        </wps:spPr>
                        <wps:txbx>
                          <w:txbxContent>
                            <w:p w14:paraId="1950CB68" w14:textId="77777777" w:rsidR="0071027A" w:rsidRDefault="0071027A" w:rsidP="0071027A">
                              <w:pPr>
                                <w:rPr>
                                  <w:color w:val="000000" w:themeColor="text1"/>
                                </w:rPr>
                              </w:pPr>
                              <w:r w:rsidRPr="00C6183A">
                                <w:rPr>
                                  <w:color w:val="000000" w:themeColor="text1"/>
                                </w:rPr>
                                <w:t>NAME</w:t>
                              </w:r>
                              <w:r>
                                <w:rPr>
                                  <w:color w:val="000000" w:themeColor="text1"/>
                                </w:rPr>
                                <w:t>: TSET</w:t>
                              </w:r>
                            </w:p>
                            <w:p w14:paraId="4B9824A8" w14:textId="77777777" w:rsidR="0071027A" w:rsidRDefault="0071027A" w:rsidP="0071027A">
                              <w:pPr>
                                <w:rPr>
                                  <w:color w:val="000000" w:themeColor="text1"/>
                                </w:rPr>
                              </w:pPr>
                              <w:r>
                                <w:rPr>
                                  <w:color w:val="000000" w:themeColor="text1"/>
                                </w:rPr>
                                <w:t>Geburtstag: 01.03.1998</w:t>
                              </w:r>
                            </w:p>
                            <w:p w14:paraId="26C30CA3" w14:textId="77777777" w:rsidR="0071027A" w:rsidRDefault="0071027A" w:rsidP="0071027A">
                              <w:pPr>
                                <w:rPr>
                                  <w:color w:val="000000" w:themeColor="text1"/>
                                </w:rPr>
                              </w:pPr>
                              <w:r>
                                <w:rPr>
                                  <w:color w:val="000000" w:themeColor="text1"/>
                                </w:rPr>
                                <w:t>Medikamenteneinnahme: Ja</w:t>
                              </w:r>
                            </w:p>
                            <w:p w14:paraId="23C88742" w14:textId="77777777" w:rsidR="0071027A" w:rsidRDefault="0071027A" w:rsidP="0071027A">
                              <w:pPr>
                                <w:rPr>
                                  <w:color w:val="000000" w:themeColor="text1"/>
                                </w:rPr>
                              </w:pPr>
                              <w:r>
                                <w:rPr>
                                  <w:color w:val="000000" w:themeColor="text1"/>
                                </w:rPr>
                                <w:t>Blutgruppe: B</w:t>
                              </w:r>
                            </w:p>
                            <w:p w14:paraId="5EF9B1BC" w14:textId="77777777" w:rsidR="0071027A" w:rsidRDefault="0071027A" w:rsidP="0071027A">
                              <w:pPr>
                                <w:rPr>
                                  <w:color w:val="000000" w:themeColor="text1"/>
                                </w:rPr>
                              </w:pPr>
                              <w:r>
                                <w:rPr>
                                  <w:color w:val="000000" w:themeColor="text1"/>
                                </w:rPr>
                                <w:t>Bekannte Allergien: keine</w:t>
                              </w:r>
                            </w:p>
                            <w:p w14:paraId="2C24736E" w14:textId="77777777" w:rsidR="0071027A" w:rsidRDefault="0071027A" w:rsidP="0071027A">
                              <w:pPr>
                                <w:rPr>
                                  <w:color w:val="000000" w:themeColor="text1"/>
                                </w:rPr>
                              </w:pPr>
                              <w:r>
                                <w:rPr>
                                  <w:color w:val="000000" w:themeColor="text1"/>
                                </w:rPr>
                                <w:t>Ausweisnummer: 32452</w:t>
                              </w:r>
                            </w:p>
                            <w:p w14:paraId="0D6D1FA7" w14:textId="77777777" w:rsidR="0071027A" w:rsidRPr="00C6183A" w:rsidRDefault="0071027A" w:rsidP="0071027A">
                              <w:pPr>
                                <w:rPr>
                                  <w:color w:val="000000" w:themeColor="text1"/>
                                </w:rPr>
                              </w:pPr>
                              <w:r>
                                <w:rPr>
                                  <w:color w:val="000000" w:themeColor="text1"/>
                                </w:rPr>
                                <w:t>Ausstellungsland: Österreich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96B73B" id="Zeichenbereich 332" o:spid="_x0000_s1026" editas="canvas" style="width:429.05pt;height:209.8pt;mso-position-horizontal-relative:char;mso-position-vertical-relative:line" coordsize="54489,26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89;height:26644;visibility:visible;mso-wrap-style:square" filled="t">
                  <v:fill o:detectmouseclick="t"/>
                  <v:path o:connecttype="none"/>
                </v:shape>
                <v:rect id="Rechteck 246" o:spid="_x0000_s1028" style="position:absolute;left:50429;top:2002;width:1529;height:1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" fillcolor="#c00000" stroked="f" strokeweight="1pt"/>
                <v:roundrect id="Rechteck: abgerundete Ecken 6" o:spid="_x0000_s1029" style="position:absolute;top:359;width:54132;height:26287;visibility:visible;mso-wrap-style:square;v-text-anchor:middle" arcsize="466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" fillcolor="#d9e2f3 [660]" strokecolor="black [3213]" strokeweight=".5pt">
                  <v:fill opacity="9766f"/>
                  <v:stroke joinstyle="miter"/>
                  <v:path arrowok="t"/>
                  <o:lock v:ext="edit" aspectratio="t"/>
                  <v:textbox inset="2.94581mm,1.47283mm,2.94581mm,1.47283mm">
                    <w:txbxContent>
                      <w:p w14:paraId="43145901" w14:textId="77777777" w:rsidR="0071027A" w:rsidRDefault="0071027A" w:rsidP="0071027A">
                        <w:pPr>
                          <w:jc w:val="center"/>
                        </w:pPr>
                      </w:p>
                    </w:txbxContent>
                  </v:textbox>
                </v:roundrect>
                <v:shapetype id="_x0000_t202" coordsize="21600,21600" o:spt="202" path="m,l,21600r21600,l21600,xe">
                  <v:stroke joinstyle="miter"/>
                  <v:path gradientshapeok="t" o:connecttype="rect"/>
                </v:shapetype>
                <v:shape id="Textfeld 253" o:spid="_x0000_s1030" type="#_x0000_t202" style="position:absolute;left:3505;top:1465;width:2508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" filled="f" stroked="f" strokeweight=".5pt">
                  <v:textbox inset="0,0,0,0">
                    <w:txbxContent>
                      <w:p w14:paraId="76932581" w14:textId="77777777" w:rsidR="0071027A" w:rsidRPr="005B614C" w:rsidRDefault="0071027A" w:rsidP="0071027A">
                        <w:pPr>
                          <w:jc w:val="center"/>
                          <w:rPr>
                            <w:rFonts w:ascii="Montserrat" w:hAnsi="Montserrat"/>
                            <w:sz w:val="40"/>
                            <w:szCs w:val="40"/>
                          </w:rPr>
                        </w:pPr>
                        <w:r w:rsidRPr="005B614C">
                          <w:rPr>
                            <w:rFonts w:ascii="Montserrat" w:hAnsi="Montserrat"/>
                            <w:sz w:val="40"/>
                            <w:szCs w:val="40"/>
                          </w:rPr>
                          <w:t>ALLERGIEAUSWEIS</w:t>
                        </w:r>
                      </w:p>
                    </w:txbxContent>
                  </v:textbox>
                </v:shape>
                <v:shape id="Grafik 18" o:spid="_x0000_s1031" alt="Marke folgen mit einfarbiger Füllung" style="position:absolute;left:49946;top:1469;width:2657;height:2656;visibility:visible;mso-wrap-style:square;v-text-anchor:middle" coordsize="335470,33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" path="m167735,c75098,,,75098,,167735v,92637,75098,167735,167735,167735c260372,335470,335470,260372,335470,167735v,-6,,-12,,-18c335502,75122,260463,32,167868,v-45,,-89,,-133,xm249966,182667r-67299,l182667,249949r-29864,l152803,182650r-67299,l85504,152785r67299,l152803,85486r29864,l182667,152785r67299,l249966,182667xe" fillcolor="#012641" stroked="f" strokeweight=".1213mm">
                  <v:stroke joinstyle="miter"/>
                  <v:path arrowok="t" o:connecttype="custom" o:connectlocs="132823,0;0,132838;132823,265675;265646,132838;265646,132823;132928,0;132823,0;197939,144663;144647,144663;144647,197947;120999,197947;120999,144649;67707,144649;67707,120998;120999,120998;120999,67701;144647,67701;144647,120998;197939,120998" o:connectangles="0,0,0,0,0,0,0,0,0,0,0,0,0,0,0,0,0,0,0"/>
                </v:shape>
                <v:shape id="Textfeld 334" o:spid="_x0000_s1032" type="#_x0000_t202" style="position:absolute;left:25389;top:5349;width:20622;height:20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14:paraId="1950CB68" w14:textId="77777777" w:rsidR="0071027A" w:rsidRDefault="0071027A" w:rsidP="0071027A">
                        <w:pPr>
                          <w:rPr>
                            <w:color w:val="000000" w:themeColor="text1"/>
                          </w:rPr>
                        </w:pPr>
                        <w:r w:rsidRPr="00C6183A">
                          <w:rPr>
                            <w:color w:val="000000" w:themeColor="text1"/>
                          </w:rPr>
                          <w:t>NAME</w:t>
                        </w:r>
                        <w:r>
                          <w:rPr>
                            <w:color w:val="000000" w:themeColor="text1"/>
                          </w:rPr>
                          <w:t>: TSET</w:t>
                        </w:r>
                      </w:p>
                      <w:p w14:paraId="4B9824A8" w14:textId="77777777" w:rsidR="0071027A" w:rsidRDefault="0071027A" w:rsidP="0071027A">
                        <w:pPr>
                          <w:rPr>
                            <w:color w:val="000000" w:themeColor="text1"/>
                          </w:rPr>
                        </w:pPr>
                        <w:r>
                          <w:rPr>
                            <w:color w:val="000000" w:themeColor="text1"/>
                          </w:rPr>
                          <w:t>Geburtstag: 01.03.1998</w:t>
                        </w:r>
                      </w:p>
                      <w:p w14:paraId="26C30CA3" w14:textId="77777777" w:rsidR="0071027A" w:rsidRDefault="0071027A" w:rsidP="0071027A">
                        <w:pPr>
                          <w:rPr>
                            <w:color w:val="000000" w:themeColor="text1"/>
                          </w:rPr>
                        </w:pPr>
                        <w:r>
                          <w:rPr>
                            <w:color w:val="000000" w:themeColor="text1"/>
                          </w:rPr>
                          <w:t>Medikamenteneinnahme: Ja</w:t>
                        </w:r>
                      </w:p>
                      <w:p w14:paraId="23C88742" w14:textId="77777777" w:rsidR="0071027A" w:rsidRDefault="0071027A" w:rsidP="0071027A">
                        <w:pPr>
                          <w:rPr>
                            <w:color w:val="000000" w:themeColor="text1"/>
                          </w:rPr>
                        </w:pPr>
                        <w:r>
                          <w:rPr>
                            <w:color w:val="000000" w:themeColor="text1"/>
                          </w:rPr>
                          <w:t>Blutgruppe: B</w:t>
                        </w:r>
                      </w:p>
                      <w:p w14:paraId="5EF9B1BC" w14:textId="77777777" w:rsidR="0071027A" w:rsidRDefault="0071027A" w:rsidP="0071027A">
                        <w:pPr>
                          <w:rPr>
                            <w:color w:val="000000" w:themeColor="text1"/>
                          </w:rPr>
                        </w:pPr>
                        <w:r>
                          <w:rPr>
                            <w:color w:val="000000" w:themeColor="text1"/>
                          </w:rPr>
                          <w:t>Bekannte Allergien: keine</w:t>
                        </w:r>
                      </w:p>
                      <w:p w14:paraId="2C24736E" w14:textId="77777777" w:rsidR="0071027A" w:rsidRDefault="0071027A" w:rsidP="0071027A">
                        <w:pPr>
                          <w:rPr>
                            <w:color w:val="000000" w:themeColor="text1"/>
                          </w:rPr>
                        </w:pPr>
                        <w:r>
                          <w:rPr>
                            <w:color w:val="000000" w:themeColor="text1"/>
                          </w:rPr>
                          <w:t>Ausweisnummer: 32452</w:t>
                        </w:r>
                      </w:p>
                      <w:p w14:paraId="0D6D1FA7" w14:textId="77777777" w:rsidR="0071027A" w:rsidRPr="00C6183A" w:rsidRDefault="0071027A" w:rsidP="0071027A">
                        <w:pPr>
                          <w:rPr>
                            <w:color w:val="000000" w:themeColor="text1"/>
                          </w:rPr>
                        </w:pPr>
                        <w:r>
                          <w:rPr>
                            <w:color w:val="000000" w:themeColor="text1"/>
                          </w:rPr>
                          <w:t>Ausstellungsland: Österreich</w:t>
                        </w:r>
                      </w:p>
                    </w:txbxContent>
                  </v:textbox>
                </v:shape>
                <w10:anchorlock/>
              </v:group>
            </w:pict>
          </mc:Fallback>
        </mc:AlternateContent>
      </w:r>
    </w:p>
    <w:p w14:paraId="42C3A211" w14:textId="77777777" w:rsidR="0071027A" w:rsidRPr="00891951" w:rsidRDefault="0071027A" w:rsidP="00B202A0">
      <w:pPr>
        <w:pStyle w:val="KeinLeerraum"/>
      </w:pPr>
    </w:p>
    <w:p w14:paraId="662D45B5" w14:textId="77777777" w:rsidR="0071027A" w:rsidRPr="00891951" w:rsidRDefault="0071027A" w:rsidP="0058699C">
      <w:pPr>
        <w:pStyle w:val="berschrift3"/>
        <w:numPr>
          <w:ilvl w:val="0"/>
          <w:numId w:val="0"/>
        </w:numPr>
        <w:ind w:left="357" w:hanging="357"/>
      </w:pPr>
      <w:r w:rsidRPr="00891951">
        <w:t>Die Person mit der Blutgruppe B hat welche Allergie?</w:t>
      </w:r>
    </w:p>
    <w:p w14:paraId="71D8214B" w14:textId="77777777" w:rsidR="0071027A" w:rsidRPr="0071027A" w:rsidRDefault="0071027A" w:rsidP="00D23E2E">
      <w:pPr>
        <w:pStyle w:val="berschrift2"/>
        <w:numPr>
          <w:ilvl w:val="0"/>
          <w:numId w:val="10"/>
        </w:numPr>
      </w:pPr>
      <w:r w:rsidRPr="0071027A">
        <w:t>Pollen</w:t>
      </w:r>
    </w:p>
    <w:p w14:paraId="0B8233B5" w14:textId="77777777" w:rsidR="0071027A" w:rsidRPr="0071027A" w:rsidRDefault="0071027A" w:rsidP="00D23E2E">
      <w:pPr>
        <w:pStyle w:val="berschrift2"/>
        <w:numPr>
          <w:ilvl w:val="0"/>
          <w:numId w:val="10"/>
        </w:numPr>
      </w:pPr>
      <w:r w:rsidRPr="0071027A">
        <w:t>Staub</w:t>
      </w:r>
    </w:p>
    <w:p w14:paraId="1D066B2A" w14:textId="77777777" w:rsidR="0071027A" w:rsidRPr="0071027A" w:rsidRDefault="0071027A" w:rsidP="00D23E2E">
      <w:pPr>
        <w:pStyle w:val="berschrift2"/>
        <w:numPr>
          <w:ilvl w:val="0"/>
          <w:numId w:val="10"/>
        </w:numPr>
      </w:pPr>
      <w:r w:rsidRPr="0071027A">
        <w:t>Penicillin</w:t>
      </w:r>
    </w:p>
    <w:p w14:paraId="1A49FDE1" w14:textId="77777777" w:rsidR="0071027A" w:rsidRPr="0071027A" w:rsidRDefault="0071027A" w:rsidP="00D23E2E">
      <w:pPr>
        <w:pStyle w:val="berschrift2"/>
        <w:numPr>
          <w:ilvl w:val="0"/>
          <w:numId w:val="10"/>
        </w:numPr>
      </w:pPr>
      <w:r w:rsidRPr="0071027A">
        <w:t>Keine</w:t>
      </w:r>
    </w:p>
    <w:p w14:paraId="239D6F7D" w14:textId="77777777" w:rsidR="0071027A" w:rsidRPr="0071027A" w:rsidRDefault="0071027A" w:rsidP="00D23E2E">
      <w:pPr>
        <w:pStyle w:val="berschrift2"/>
        <w:numPr>
          <w:ilvl w:val="0"/>
          <w:numId w:val="10"/>
        </w:numPr>
      </w:pPr>
      <w:r w:rsidRPr="0071027A">
        <w:t>Milben</w:t>
      </w:r>
    </w:p>
    <w:p w14:paraId="69CAE493" w14:textId="77777777" w:rsidR="0071027A" w:rsidRPr="00891951" w:rsidRDefault="0071027A" w:rsidP="0071027A"/>
    <w:p w14:paraId="27AFD743" w14:textId="77777777" w:rsidR="0058699C" w:rsidRDefault="0071027A" w:rsidP="0071027A">
      <w:pPr>
        <w:tabs>
          <w:tab w:val="left" w:pos="1532"/>
        </w:tabs>
      </w:pPr>
      <w:r w:rsidRPr="00891951">
        <w:t>Die korrekte Antwort der Beispielaufgabe wäre Antwortmöglichkeit D) Keine.</w:t>
      </w:r>
      <w:r w:rsidR="00C510ED">
        <w:tab/>
      </w:r>
    </w:p>
    <w:p w14:paraId="1FE1E27C" w14:textId="77777777" w:rsidR="0058699C" w:rsidRDefault="0058699C">
      <w:r>
        <w:br w:type="page"/>
      </w:r>
    </w:p>
    <w:p w14:paraId="5003F233" w14:textId="77777777" w:rsidR="001720F3" w:rsidRPr="00891951" w:rsidRDefault="001720F3" w:rsidP="001720F3">
      <w:pPr>
        <w:pStyle w:val="berschrift1"/>
        <w:rPr>
          <w:rStyle w:val="berschrift4Zchn"/>
        </w:rPr>
      </w:pPr>
      <w:bookmarkStart w:id="5" w:name="_Toc102178998"/>
      <w:r w:rsidRPr="00891951">
        <w:rPr>
          <w:lang w:val="de-AT"/>
        </w:rPr>
        <w:lastRenderedPageBreak/>
        <w:t>Zahlenfolgen</w:t>
      </w:r>
      <w:bookmarkEnd w:id="5"/>
      <w:r w:rsidRPr="00891951">
        <w:rPr>
          <w:lang w:val="de-AT"/>
        </w:rPr>
        <w:t xml:space="preserve"> </w:t>
      </w:r>
    </w:p>
    <w:p w14:paraId="426F7E78" w14:textId="77777777" w:rsidR="001720F3" w:rsidRPr="00891951" w:rsidRDefault="001720F3" w:rsidP="001720F3">
      <w:pPr>
        <w:pStyle w:val="berschrift4"/>
      </w:pPr>
      <w:r w:rsidRPr="00891951">
        <w:t>Bearbeitungszeit für 10 Aufgaben: 15 Minuten</w:t>
      </w:r>
    </w:p>
    <w:tbl>
      <w:tblPr>
        <w:tblStyle w:val="Tabellenraster"/>
        <w:tblW w:w="0" w:type="auto"/>
        <w:tblLook w:val="04A0" w:firstRow="1" w:lastRow="0" w:firstColumn="1" w:lastColumn="0" w:noHBand="0" w:noVBand="1"/>
      </w:tblPr>
      <w:tblGrid>
        <w:gridCol w:w="9628"/>
      </w:tblGrid>
      <w:tr w:rsidR="001720F3" w:rsidRPr="00891951" w14:paraId="661C18B9" w14:textId="77777777" w:rsidTr="00D65749">
        <w:trPr>
          <w:trHeight w:val="1595"/>
        </w:trPr>
        <w:tc>
          <w:tcPr>
            <w:tcW w:w="9628" w:type="dxa"/>
            <w:vAlign w:val="center"/>
          </w:tcPr>
          <w:p w14:paraId="4A53A9AB" w14:textId="77777777" w:rsidR="001720F3" w:rsidRPr="00891951" w:rsidRDefault="001720F3" w:rsidP="00D65749">
            <w:r w:rsidRPr="00891951">
              <w:t xml:space="preserve">In diesem Untertest werden Ihre Fähigkeit eine Zahlenreihe logisch fortzusetzen überprüft. </w:t>
            </w:r>
          </w:p>
          <w:p w14:paraId="06A0EA6E" w14:textId="77777777" w:rsidR="001720F3" w:rsidRPr="00891951" w:rsidRDefault="001720F3" w:rsidP="00D65749">
            <w:r w:rsidRPr="00891951">
              <w:t xml:space="preserve">Ihnen wird pro Aufgabe eine Zahlenreihe präsentiert. Ihre Aufgabe ist es die Regel hinter jeder </w:t>
            </w:r>
          </w:p>
          <w:p w14:paraId="664E2140" w14:textId="77777777" w:rsidR="001720F3" w:rsidRPr="00891951" w:rsidRDefault="001720F3" w:rsidP="00D65749">
            <w:r w:rsidRPr="00891951">
              <w:t xml:space="preserve">Zahlenreihe zu erkennen und anhand dieser die zwei folgenden Zahlen der Reihe zu berechnen. Sollten </w:t>
            </w:r>
          </w:p>
          <w:p w14:paraId="5E5E834B" w14:textId="77777777" w:rsidR="001720F3" w:rsidRPr="00891951" w:rsidRDefault="001720F3" w:rsidP="00D65749">
            <w:r w:rsidRPr="00891951">
              <w:t xml:space="preserve">die errechneten zahlen nicht unter den Antwortmöglichkeiten A) bis D) zu finden sein, so ist Antwort E) zu wählen. </w:t>
            </w:r>
          </w:p>
          <w:p w14:paraId="6ADFB56D" w14:textId="77777777" w:rsidR="001720F3" w:rsidRPr="00891951" w:rsidRDefault="001720F3" w:rsidP="00D65749"/>
          <w:p w14:paraId="234006FE" w14:textId="77777777" w:rsidR="001720F3" w:rsidRPr="00891951" w:rsidRDefault="001720F3" w:rsidP="00D65749">
            <w:r w:rsidRPr="00891951">
              <w:t xml:space="preserve">Die Aufgaben sind im Single-Choice Format gestellt und jeweils nur eine der gegebenen </w:t>
            </w:r>
          </w:p>
          <w:p w14:paraId="6A59036E" w14:textId="77777777" w:rsidR="001720F3" w:rsidRPr="00891951" w:rsidRDefault="001720F3" w:rsidP="00D65749">
            <w:r w:rsidRPr="00891951">
              <w:t xml:space="preserve">Antwortmöglichkeiten A) bis E) ist korrekt. </w:t>
            </w:r>
          </w:p>
          <w:p w14:paraId="73E585E6" w14:textId="77777777" w:rsidR="001720F3" w:rsidRPr="00891951" w:rsidRDefault="001720F3" w:rsidP="00D65749"/>
          <w:p w14:paraId="474EBAD2" w14:textId="77777777" w:rsidR="001720F3" w:rsidRPr="00891951" w:rsidRDefault="001720F3" w:rsidP="00D65749">
            <w:r w:rsidRPr="00891951">
              <w:t xml:space="preserve">Bitte markieren Sie für jede Aufgabe die korrekte Antwort in Ihrem Antwortbogen, da ausschließlich </w:t>
            </w:r>
          </w:p>
          <w:p w14:paraId="3261E447" w14:textId="77777777" w:rsidR="001720F3" w:rsidRPr="00891951" w:rsidRDefault="001720F3" w:rsidP="00D65749">
            <w:r w:rsidRPr="00891951">
              <w:t>dieser für die Auswertung Ihrer Ergebnisse herangezogen wird. Markierungen im Testheft werden nicht beurteilt.</w:t>
            </w:r>
          </w:p>
          <w:p w14:paraId="707F5766" w14:textId="77777777" w:rsidR="001720F3" w:rsidRPr="00891951" w:rsidRDefault="001720F3" w:rsidP="00D65749"/>
          <w:p w14:paraId="6048DB90" w14:textId="77777777" w:rsidR="001720F3" w:rsidRPr="00891951" w:rsidRDefault="001720F3" w:rsidP="00D65749">
            <w:r w:rsidRPr="00891951">
              <w:t xml:space="preserve">Das Zurückblättern zum vorherigen Untertest, sowie das selbstständige Weiterblättern zum nächsten Untertest ist nicht erlaubt und führt zum sofortigen Ausschluss von der Prüfung. </w:t>
            </w:r>
          </w:p>
        </w:tc>
      </w:tr>
    </w:tbl>
    <w:p w14:paraId="5EED633F" w14:textId="77777777" w:rsidR="001720F3" w:rsidRPr="00891951" w:rsidRDefault="001720F3" w:rsidP="001720F3"/>
    <w:p w14:paraId="54055342" w14:textId="77777777" w:rsidR="001720F3" w:rsidRPr="00891951" w:rsidRDefault="001720F3" w:rsidP="001720F3">
      <w:pPr>
        <w:rPr>
          <w:b/>
          <w:sz w:val="24"/>
          <w:szCs w:val="24"/>
        </w:rPr>
      </w:pPr>
    </w:p>
    <w:p w14:paraId="6B57EFFA" w14:textId="77777777" w:rsidR="001720F3" w:rsidRPr="00891951" w:rsidRDefault="001720F3" w:rsidP="001720F3">
      <w:pPr>
        <w:rPr>
          <w:b/>
          <w:sz w:val="24"/>
          <w:szCs w:val="24"/>
        </w:rPr>
      </w:pPr>
      <w:r w:rsidRPr="00891951">
        <w:rPr>
          <w:b/>
          <w:sz w:val="24"/>
          <w:szCs w:val="24"/>
        </w:rPr>
        <w:t xml:space="preserve">Beispielaufgabe: </w:t>
      </w:r>
    </w:p>
    <w:p w14:paraId="279E4454" w14:textId="5E604ED8" w:rsidR="001720F3" w:rsidRPr="00891951" w:rsidRDefault="001720F3" w:rsidP="001720F3">
      <w:r w:rsidRPr="00891951">
        <w:t xml:space="preserve">2 </w:t>
      </w:r>
      <w:r w:rsidRPr="00891951">
        <w:tab/>
        <w:t>4</w:t>
      </w:r>
      <w:r w:rsidRPr="00891951">
        <w:tab/>
        <w:t xml:space="preserve">3 </w:t>
      </w:r>
      <w:r w:rsidRPr="00891951">
        <w:tab/>
        <w:t xml:space="preserve">6 </w:t>
      </w:r>
      <w:r w:rsidRPr="00891951">
        <w:tab/>
        <w:t xml:space="preserve">5 </w:t>
      </w:r>
      <w:r w:rsidRPr="00891951">
        <w:tab/>
        <w:t>10</w:t>
      </w:r>
      <w:proofErr w:type="gramStart"/>
      <w:r>
        <w:tab/>
      </w:r>
      <w:r w:rsidRPr="00891951">
        <w:t xml:space="preserve">  9</w:t>
      </w:r>
      <w:proofErr w:type="gramEnd"/>
      <w:r w:rsidRPr="00891951">
        <w:tab/>
      </w:r>
      <w:proofErr w:type="gramStart"/>
      <w:r w:rsidRPr="00891951">
        <w:t xml:space="preserve">?  </w:t>
      </w:r>
      <w:r w:rsidR="00DB6D91">
        <w:tab/>
      </w:r>
      <w:proofErr w:type="gramEnd"/>
      <w:r w:rsidRPr="00891951">
        <w:t>?</w:t>
      </w:r>
    </w:p>
    <w:p w14:paraId="7DB023C0" w14:textId="38A2F365" w:rsidR="001720F3" w:rsidRPr="00891951" w:rsidRDefault="001720F3" w:rsidP="00D23E2E">
      <w:pPr>
        <w:pStyle w:val="berschrift2"/>
        <w:numPr>
          <w:ilvl w:val="0"/>
          <w:numId w:val="11"/>
        </w:numPr>
      </w:pPr>
      <w:r w:rsidRPr="00891951">
        <w:t>18/17</w:t>
      </w:r>
    </w:p>
    <w:p w14:paraId="695889C3" w14:textId="77777777" w:rsidR="001720F3" w:rsidRPr="00891951" w:rsidRDefault="001720F3" w:rsidP="00D23E2E">
      <w:pPr>
        <w:pStyle w:val="berschrift2"/>
        <w:numPr>
          <w:ilvl w:val="0"/>
          <w:numId w:val="11"/>
        </w:numPr>
      </w:pPr>
      <w:r w:rsidRPr="00891951">
        <w:t>19/18</w:t>
      </w:r>
    </w:p>
    <w:p w14:paraId="04A9F85A" w14:textId="77777777" w:rsidR="001720F3" w:rsidRPr="00891951" w:rsidRDefault="001720F3" w:rsidP="00D23E2E">
      <w:pPr>
        <w:pStyle w:val="berschrift2"/>
        <w:numPr>
          <w:ilvl w:val="0"/>
          <w:numId w:val="11"/>
        </w:numPr>
      </w:pPr>
      <w:r w:rsidRPr="00891951">
        <w:t>20/21</w:t>
      </w:r>
    </w:p>
    <w:p w14:paraId="07A94780" w14:textId="77777777" w:rsidR="001720F3" w:rsidRPr="00891951" w:rsidRDefault="001720F3" w:rsidP="00D23E2E">
      <w:pPr>
        <w:pStyle w:val="berschrift2"/>
        <w:numPr>
          <w:ilvl w:val="0"/>
          <w:numId w:val="11"/>
        </w:numPr>
      </w:pPr>
      <w:r w:rsidRPr="00891951">
        <w:t>17/18</w:t>
      </w:r>
    </w:p>
    <w:p w14:paraId="0428B2D3" w14:textId="77777777" w:rsidR="001720F3" w:rsidRPr="00891951" w:rsidRDefault="001720F3" w:rsidP="00D23E2E">
      <w:pPr>
        <w:pStyle w:val="berschrift2"/>
        <w:numPr>
          <w:ilvl w:val="0"/>
          <w:numId w:val="11"/>
        </w:numPr>
      </w:pPr>
      <w:r w:rsidRPr="00891951">
        <w:t>16/17</w:t>
      </w:r>
    </w:p>
    <w:p w14:paraId="2860FA68" w14:textId="77777777" w:rsidR="001720F3" w:rsidRPr="00891951" w:rsidRDefault="001720F3" w:rsidP="001720F3"/>
    <w:p w14:paraId="2B7332A3" w14:textId="77777777" w:rsidR="001720F3" w:rsidRPr="00891951" w:rsidRDefault="001720F3" w:rsidP="001720F3">
      <w:r w:rsidRPr="00891951">
        <w:t xml:space="preserve">Die korrekte Antwort der Beispielaufgabe wäre Antwortmöglichkeit A). </w:t>
      </w:r>
    </w:p>
    <w:p w14:paraId="7D6A5C4C" w14:textId="77777777" w:rsidR="001720F3" w:rsidRPr="00891951" w:rsidRDefault="001720F3" w:rsidP="001720F3">
      <w:pPr>
        <w:rPr>
          <w:rFonts w:ascii="Montserrat" w:eastAsia="Gill Sans MT" w:hAnsi="Montserrat"/>
          <w:b/>
          <w:bCs/>
          <w:color w:val="000000" w:themeColor="text1"/>
          <w:sz w:val="36"/>
          <w:szCs w:val="29"/>
        </w:rPr>
      </w:pPr>
      <w:r w:rsidRPr="00891951">
        <w:rPr>
          <w:rFonts w:ascii="Montserrat" w:eastAsia="Gill Sans MT" w:hAnsi="Montserrat"/>
          <w:b/>
          <w:bCs/>
          <w:color w:val="000000" w:themeColor="text1"/>
          <w:sz w:val="36"/>
          <w:szCs w:val="29"/>
          <w:lang w:bidi="ar-EG"/>
        </w:rPr>
        <w:br w:type="page"/>
      </w:r>
    </w:p>
    <w:p w14:paraId="25E1E5FE" w14:textId="77777777" w:rsidR="008969AB" w:rsidRDefault="008969AB" w:rsidP="008969AB">
      <w:pPr>
        <w:rPr>
          <w:lang w:bidi="ar-EG"/>
        </w:rPr>
        <w:sectPr w:rsidR="008969AB" w:rsidSect="00856ECB">
          <w:headerReference w:type="default" r:id="rId15"/>
          <w:pgSz w:w="11906" w:h="16838"/>
          <w:pgMar w:top="851" w:right="1134" w:bottom="851" w:left="1134" w:header="680" w:footer="709" w:gutter="0"/>
          <w:cols w:space="708"/>
          <w:docGrid w:linePitch="360"/>
        </w:sectPr>
      </w:pPr>
    </w:p>
    <w:p w14:paraId="66411138" w14:textId="77777777" w:rsidR="008969AB" w:rsidRPr="00891951" w:rsidRDefault="008969AB" w:rsidP="008969AB">
      <w:pPr>
        <w:pStyle w:val="berschrift1"/>
        <w:rPr>
          <w:lang w:val="de-AT"/>
        </w:rPr>
      </w:pPr>
      <w:bookmarkStart w:id="6" w:name="_Toc102178999"/>
      <w:r w:rsidRPr="00891951">
        <w:rPr>
          <w:lang w:val="de-AT"/>
        </w:rPr>
        <w:lastRenderedPageBreak/>
        <w:t>Wortflüssigkeit</w:t>
      </w:r>
      <w:bookmarkEnd w:id="6"/>
      <w:r w:rsidRPr="00891951">
        <w:rPr>
          <w:lang w:val="de-AT"/>
        </w:rPr>
        <w:t xml:space="preserve"> </w:t>
      </w:r>
    </w:p>
    <w:p w14:paraId="693E8A47" w14:textId="77777777" w:rsidR="008969AB" w:rsidRPr="00D14355" w:rsidRDefault="008969AB" w:rsidP="00D14355">
      <w:pPr>
        <w:pStyle w:val="berschrift4"/>
      </w:pPr>
      <w:r w:rsidRPr="00D14355">
        <w:t>Bearbeitungszeit für 15 Aufgaben: 20 Minuten</w:t>
      </w:r>
    </w:p>
    <w:tbl>
      <w:tblPr>
        <w:tblStyle w:val="Tabellenraster"/>
        <w:tblW w:w="0" w:type="auto"/>
        <w:tblLook w:val="04A0" w:firstRow="1" w:lastRow="0" w:firstColumn="1" w:lastColumn="0" w:noHBand="0" w:noVBand="1"/>
      </w:tblPr>
      <w:tblGrid>
        <w:gridCol w:w="9628"/>
      </w:tblGrid>
      <w:tr w:rsidR="008969AB" w:rsidRPr="00891951" w14:paraId="2047CC1F" w14:textId="77777777" w:rsidTr="00D65749">
        <w:trPr>
          <w:trHeight w:val="1595"/>
        </w:trPr>
        <w:tc>
          <w:tcPr>
            <w:tcW w:w="9628" w:type="dxa"/>
            <w:vAlign w:val="center"/>
          </w:tcPr>
          <w:p w14:paraId="1F4BA614" w14:textId="77777777" w:rsidR="008969AB" w:rsidRPr="00891951" w:rsidRDefault="008969AB" w:rsidP="00D65749">
            <w:r w:rsidRPr="00891951">
              <w:t xml:space="preserve">In diesem Untertest wird Ihnen pro Aufgabe ein Wort präsentiert, bei welchem die Anordnung </w:t>
            </w:r>
          </w:p>
          <w:p w14:paraId="342F1067" w14:textId="77777777" w:rsidR="008969AB" w:rsidRPr="00891951" w:rsidRDefault="008969AB" w:rsidP="00D65749">
            <w:r w:rsidRPr="00891951">
              <w:t xml:space="preserve">der Buchstaben vertauscht wurde. Ihre Aufgabe ist es, die Buchstaben in die korrekte Reihenfolge zu bringen und den Anfangsbuchstaben des gesuchten Wortes zu finden. </w:t>
            </w:r>
          </w:p>
          <w:p w14:paraId="0C950FAB" w14:textId="77777777" w:rsidR="008969AB" w:rsidRPr="00891951" w:rsidRDefault="008969AB" w:rsidP="00D65749"/>
          <w:p w14:paraId="4D86DB34" w14:textId="77777777" w:rsidR="0038589C" w:rsidRPr="00891951" w:rsidRDefault="008969AB" w:rsidP="0038589C">
            <w:r w:rsidRPr="00891951">
              <w:t xml:space="preserve">Die Aufgaben sind im Single-Choice Format gestellt und jeweils nur eine </w:t>
            </w:r>
            <w:r w:rsidR="0038589C" w:rsidRPr="00891951">
              <w:t xml:space="preserve">der gegebenen </w:t>
            </w:r>
          </w:p>
          <w:p w14:paraId="499429B0" w14:textId="77777777" w:rsidR="008969AB" w:rsidRPr="00891951" w:rsidRDefault="0038589C" w:rsidP="0038589C">
            <w:r w:rsidRPr="00891951">
              <w:t xml:space="preserve">Antwortmöglichkeiten A) bis E) ist korrekt. </w:t>
            </w:r>
          </w:p>
          <w:p w14:paraId="54102FEF" w14:textId="77777777" w:rsidR="008969AB" w:rsidRPr="00891951" w:rsidRDefault="008969AB" w:rsidP="00D65749">
            <w:r w:rsidRPr="00891951">
              <w:t xml:space="preserve">Bitte markieren Sie für jede Aufgabe die korrekte Antwort in Ihrem Antwortbogen, da ausschließlich </w:t>
            </w:r>
          </w:p>
          <w:p w14:paraId="0C0BCC5A" w14:textId="77777777" w:rsidR="008969AB" w:rsidRPr="00891951" w:rsidRDefault="008969AB" w:rsidP="00D65749">
            <w:r w:rsidRPr="00891951">
              <w:t>dieser für die Auswertung Ihrer Ergebnisse herangezogen wird. Markierungen im Testheft werden nicht beurteilt.</w:t>
            </w:r>
          </w:p>
          <w:p w14:paraId="3BAB5B15" w14:textId="77777777" w:rsidR="008969AB" w:rsidRPr="00891951" w:rsidRDefault="008969AB" w:rsidP="00D65749"/>
          <w:p w14:paraId="37D20BEC" w14:textId="77777777" w:rsidR="008969AB" w:rsidRPr="00891951" w:rsidRDefault="008969AB" w:rsidP="00D65749">
            <w:r w:rsidRPr="00891951">
              <w:t xml:space="preserve">Das Zurückblättern zum vorherigen Untertest, sowie das selbstständige Weiterblättern zum nächsten Untertest ist nicht erlaubt und führt zum sofortigen Ausschluss von der Prüfung. </w:t>
            </w:r>
          </w:p>
          <w:p w14:paraId="102027AA" w14:textId="77777777" w:rsidR="008969AB" w:rsidRPr="00891951" w:rsidRDefault="008969AB" w:rsidP="00D65749"/>
          <w:p w14:paraId="3C9E70D0" w14:textId="77777777" w:rsidR="008969AB" w:rsidRPr="00891951" w:rsidRDefault="008969AB" w:rsidP="00D65749">
            <w:r w:rsidRPr="00891951">
              <w:t xml:space="preserve">Sie dürfen mit der Bearbeitung der Aufgaben erst beginnen, wenn der Testleiter den Untertest </w:t>
            </w:r>
          </w:p>
          <w:p w14:paraId="255A9D0D" w14:textId="77777777" w:rsidR="008969AB" w:rsidRPr="00891951" w:rsidRDefault="008969AB" w:rsidP="00D65749">
            <w:r w:rsidRPr="00891951">
              <w:t xml:space="preserve">freigegeben hat! </w:t>
            </w:r>
          </w:p>
        </w:tc>
      </w:tr>
    </w:tbl>
    <w:p w14:paraId="7D6E9747" w14:textId="77777777" w:rsidR="008969AB" w:rsidRPr="00891951" w:rsidRDefault="008969AB" w:rsidP="008969AB"/>
    <w:p w14:paraId="16AE6CB7" w14:textId="77777777" w:rsidR="008969AB" w:rsidRPr="00891951" w:rsidRDefault="008969AB" w:rsidP="008969AB">
      <w:pPr>
        <w:rPr>
          <w:b/>
          <w:sz w:val="24"/>
          <w:szCs w:val="24"/>
        </w:rPr>
      </w:pPr>
      <w:r w:rsidRPr="00891951">
        <w:rPr>
          <w:b/>
          <w:sz w:val="24"/>
          <w:szCs w:val="24"/>
        </w:rPr>
        <w:t xml:space="preserve">Beispielaufgabe: </w:t>
      </w:r>
    </w:p>
    <w:p w14:paraId="3C8D6DF1" w14:textId="77777777" w:rsidR="008969AB" w:rsidRPr="00891951" w:rsidRDefault="008969AB" w:rsidP="008969AB">
      <w:r w:rsidRPr="00891951">
        <w:t>U N A H M E F</w:t>
      </w:r>
      <w:r w:rsidR="00E27B78">
        <w:t xml:space="preserve"> A</w:t>
      </w:r>
    </w:p>
    <w:p w14:paraId="18BF78A4" w14:textId="77777777" w:rsidR="008969AB" w:rsidRPr="00891951" w:rsidRDefault="008969AB" w:rsidP="00D23E2E">
      <w:pPr>
        <w:pStyle w:val="berschrift2"/>
        <w:numPr>
          <w:ilvl w:val="0"/>
          <w:numId w:val="12"/>
        </w:numPr>
      </w:pPr>
      <w:r w:rsidRPr="00891951">
        <w:t>Anfangsbuchstabe: U</w:t>
      </w:r>
    </w:p>
    <w:p w14:paraId="0483E700" w14:textId="77777777" w:rsidR="008969AB" w:rsidRPr="00891951" w:rsidRDefault="008969AB" w:rsidP="00D23E2E">
      <w:pPr>
        <w:pStyle w:val="berschrift2"/>
        <w:numPr>
          <w:ilvl w:val="0"/>
          <w:numId w:val="12"/>
        </w:numPr>
      </w:pPr>
      <w:r w:rsidRPr="00891951">
        <w:t>Anfangsbuchstabe: F</w:t>
      </w:r>
    </w:p>
    <w:p w14:paraId="5341A00C" w14:textId="77777777" w:rsidR="008969AB" w:rsidRPr="00891951" w:rsidRDefault="008969AB" w:rsidP="00D23E2E">
      <w:pPr>
        <w:pStyle w:val="berschrift2"/>
        <w:numPr>
          <w:ilvl w:val="0"/>
          <w:numId w:val="12"/>
        </w:numPr>
      </w:pPr>
      <w:r w:rsidRPr="00891951">
        <w:t>Anfangsbuchstabe: H</w:t>
      </w:r>
    </w:p>
    <w:p w14:paraId="17A5DD47" w14:textId="77777777" w:rsidR="008969AB" w:rsidRPr="00891951" w:rsidRDefault="008969AB" w:rsidP="00D23E2E">
      <w:pPr>
        <w:pStyle w:val="berschrift2"/>
        <w:numPr>
          <w:ilvl w:val="0"/>
          <w:numId w:val="12"/>
        </w:numPr>
      </w:pPr>
      <w:r w:rsidRPr="00891951">
        <w:t>Anfangsbuchstabe: A</w:t>
      </w:r>
    </w:p>
    <w:p w14:paraId="5126BC5E" w14:textId="77777777" w:rsidR="008969AB" w:rsidRPr="00891951" w:rsidRDefault="008969AB" w:rsidP="00D23E2E">
      <w:pPr>
        <w:pStyle w:val="berschrift2"/>
        <w:numPr>
          <w:ilvl w:val="0"/>
          <w:numId w:val="12"/>
        </w:numPr>
      </w:pPr>
      <w:r w:rsidRPr="00891951">
        <w:t>Anfangsbuchstabe: M</w:t>
      </w:r>
    </w:p>
    <w:p w14:paraId="5615383D" w14:textId="77777777" w:rsidR="008969AB" w:rsidRPr="00891951" w:rsidRDefault="008969AB" w:rsidP="008969AB"/>
    <w:p w14:paraId="071B710D" w14:textId="77777777" w:rsidR="00D14355" w:rsidRDefault="008969AB" w:rsidP="00D14355">
      <w:r w:rsidRPr="00891951">
        <w:t xml:space="preserve">Die korrekte Antwort der Beispielaufgabe wäre Antwortmöglichkeit D) A. </w:t>
      </w:r>
    </w:p>
    <w:p w14:paraId="42CCC0FC" w14:textId="77777777" w:rsidR="00D14355" w:rsidRDefault="00D14355">
      <w:r>
        <w:br w:type="page"/>
      </w:r>
    </w:p>
    <w:p w14:paraId="5EEA9FDC" w14:textId="77777777" w:rsidR="0038589C" w:rsidRDefault="0038589C" w:rsidP="0038589C">
      <w:pPr>
        <w:sectPr w:rsidR="0038589C" w:rsidSect="00856ECB">
          <w:headerReference w:type="default" r:id="rId16"/>
          <w:pgSz w:w="11906" w:h="16838"/>
          <w:pgMar w:top="851" w:right="1134" w:bottom="851" w:left="1134" w:header="680" w:footer="709" w:gutter="0"/>
          <w:cols w:space="708"/>
          <w:docGrid w:linePitch="360"/>
        </w:sectPr>
      </w:pPr>
    </w:p>
    <w:p w14:paraId="6E8F47D6" w14:textId="77777777" w:rsidR="009607F0" w:rsidRPr="00891951" w:rsidRDefault="009607F0" w:rsidP="009607F0">
      <w:pPr>
        <w:pStyle w:val="berschrift1"/>
        <w:rPr>
          <w:rStyle w:val="berschrift4Zchn"/>
          <w:b/>
        </w:rPr>
      </w:pPr>
      <w:bookmarkStart w:id="7" w:name="_Toc102179000"/>
      <w:r w:rsidRPr="00891951">
        <w:rPr>
          <w:lang w:val="de-AT"/>
        </w:rPr>
        <w:lastRenderedPageBreak/>
        <w:t>Gedächtnis und Merkfähigkeit</w:t>
      </w:r>
      <w:r w:rsidRPr="00891951">
        <w:rPr>
          <w:lang w:val="de-AT"/>
        </w:rPr>
        <w:br/>
      </w:r>
      <w:r w:rsidRPr="00891951">
        <w:rPr>
          <w:i/>
          <w:sz w:val="28"/>
          <w:szCs w:val="24"/>
          <w:lang w:val="de-AT"/>
        </w:rPr>
        <w:t>Abrufphase</w:t>
      </w:r>
      <w:bookmarkEnd w:id="7"/>
      <w:r w:rsidRPr="00891951">
        <w:rPr>
          <w:sz w:val="28"/>
          <w:szCs w:val="24"/>
          <w:lang w:val="de-AT"/>
        </w:rPr>
        <w:t xml:space="preserve"> </w:t>
      </w:r>
    </w:p>
    <w:p w14:paraId="09C3E112" w14:textId="77777777" w:rsidR="009607F0" w:rsidRPr="009607F0" w:rsidRDefault="009607F0" w:rsidP="009607F0">
      <w:pPr>
        <w:pStyle w:val="berschrift4"/>
        <w:rPr>
          <w:rStyle w:val="berschrift4Zchn"/>
          <w:b/>
          <w:iCs/>
        </w:rPr>
      </w:pPr>
      <w:r w:rsidRPr="009607F0">
        <w:rPr>
          <w:rStyle w:val="berschrift4Zchn"/>
          <w:b/>
          <w:iCs/>
        </w:rPr>
        <w:t>Bearbeitungszeit für 25 Aufgaben: 15 Minuten</w:t>
      </w:r>
    </w:p>
    <w:tbl>
      <w:tblPr>
        <w:tblStyle w:val="Tabellenraster"/>
        <w:tblW w:w="0" w:type="auto"/>
        <w:tblLook w:val="04A0" w:firstRow="1" w:lastRow="0" w:firstColumn="1" w:lastColumn="0" w:noHBand="0" w:noVBand="1"/>
      </w:tblPr>
      <w:tblGrid>
        <w:gridCol w:w="9628"/>
      </w:tblGrid>
      <w:tr w:rsidR="009607F0" w:rsidRPr="00891951" w14:paraId="3363E135" w14:textId="77777777" w:rsidTr="00D65749">
        <w:trPr>
          <w:trHeight w:val="1595"/>
        </w:trPr>
        <w:tc>
          <w:tcPr>
            <w:tcW w:w="9628" w:type="dxa"/>
            <w:vAlign w:val="center"/>
          </w:tcPr>
          <w:p w14:paraId="3A9E1AA0" w14:textId="77777777" w:rsidR="009607F0" w:rsidRPr="00891951" w:rsidRDefault="009607F0" w:rsidP="00D65749">
            <w:r w:rsidRPr="00891951">
              <w:t xml:space="preserve">In diesem Untertest wird überprüft, ob sie sich die Informationen der vorher gezeigten Allergieausweise der einzelnen Personen einprägen konnten. Bitte beantworten Sie die folgenden Fragen zu den </w:t>
            </w:r>
          </w:p>
          <w:p w14:paraId="5E70309C" w14:textId="77777777" w:rsidR="009607F0" w:rsidRPr="00891951" w:rsidRDefault="009607F0" w:rsidP="00D65749">
            <w:r w:rsidRPr="00891951">
              <w:t xml:space="preserve">Allergieausweisen. </w:t>
            </w:r>
          </w:p>
          <w:p w14:paraId="1105AB43" w14:textId="77777777" w:rsidR="009607F0" w:rsidRPr="00891951" w:rsidRDefault="009607F0" w:rsidP="00D65749"/>
          <w:p w14:paraId="2187F3F8" w14:textId="77777777" w:rsidR="009607F0" w:rsidRPr="00891951" w:rsidRDefault="009607F0" w:rsidP="00D65749">
            <w:r w:rsidRPr="00891951">
              <w:t xml:space="preserve">Die Aufgaben sind im Single-Choice Format gestellt und jeweils nur der gegebenen Antwortmöglichkeiten A) bis E) ist korrekt. </w:t>
            </w:r>
          </w:p>
          <w:p w14:paraId="77A747A2" w14:textId="77777777" w:rsidR="009607F0" w:rsidRPr="00891951" w:rsidRDefault="009607F0" w:rsidP="00D65749">
            <w:r w:rsidRPr="00891951">
              <w:t xml:space="preserve">Bitte markieren Sie für jede Aufgabe die korrekte Antwort in Ihrem Antwortbogen, da ausschließlich </w:t>
            </w:r>
          </w:p>
          <w:p w14:paraId="67740A2F" w14:textId="77777777" w:rsidR="009607F0" w:rsidRPr="00891951" w:rsidRDefault="009607F0" w:rsidP="00D65749">
            <w:r w:rsidRPr="00891951">
              <w:t>Auswertung Ihrer Ergebnisse herangezogen wird. Markierungen im Testheft werden nicht beurteilt.</w:t>
            </w:r>
          </w:p>
          <w:p w14:paraId="69B7A27C" w14:textId="77777777" w:rsidR="009607F0" w:rsidRPr="00891951" w:rsidRDefault="009607F0" w:rsidP="00D65749"/>
          <w:p w14:paraId="44E16116" w14:textId="77777777" w:rsidR="009607F0" w:rsidRPr="00891951" w:rsidRDefault="009607F0" w:rsidP="00D65749">
            <w:r w:rsidRPr="00891951">
              <w:t xml:space="preserve">Das Zurückblättern zum vorherigen Untertest, sowie das selbstständige Weiterblättern zum nächsten Untertest ist nicht erlaubt und führt zum sofortigen Ausschluss von der Prüfung. </w:t>
            </w:r>
          </w:p>
          <w:p w14:paraId="1556745E" w14:textId="77777777" w:rsidR="009607F0" w:rsidRPr="00891951" w:rsidRDefault="009607F0" w:rsidP="00D65749"/>
          <w:p w14:paraId="30BAF8CA" w14:textId="77777777" w:rsidR="009607F0" w:rsidRPr="00891951" w:rsidRDefault="009607F0" w:rsidP="00D65749">
            <w:r w:rsidRPr="00891951">
              <w:t xml:space="preserve">Sie dürfen mit der Bearbeitung der Aufgaben erst beginnen, wenn der Testleiter den Untertest </w:t>
            </w:r>
          </w:p>
          <w:p w14:paraId="0FE73188" w14:textId="77777777" w:rsidR="009607F0" w:rsidRPr="00891951" w:rsidRDefault="009607F0" w:rsidP="00D65749">
            <w:r w:rsidRPr="00891951">
              <w:t xml:space="preserve">freigegeben hat! </w:t>
            </w:r>
          </w:p>
        </w:tc>
      </w:tr>
    </w:tbl>
    <w:p w14:paraId="19C38DF1" w14:textId="77777777" w:rsidR="009607F0" w:rsidRPr="00891951" w:rsidRDefault="009607F0" w:rsidP="009607F0"/>
    <w:p w14:paraId="7E29084D" w14:textId="77777777" w:rsidR="009607F0" w:rsidRPr="00891951" w:rsidRDefault="009607F0" w:rsidP="009607F0">
      <w:pPr>
        <w:rPr>
          <w:b/>
          <w:sz w:val="24"/>
          <w:szCs w:val="24"/>
        </w:rPr>
      </w:pPr>
    </w:p>
    <w:p w14:paraId="07306331" w14:textId="77777777" w:rsidR="009607F0" w:rsidRPr="00891951" w:rsidRDefault="009607F0" w:rsidP="009607F0">
      <w:pPr>
        <w:rPr>
          <w:b/>
          <w:sz w:val="24"/>
          <w:szCs w:val="24"/>
        </w:rPr>
      </w:pPr>
      <w:r w:rsidRPr="00891951">
        <w:rPr>
          <w:b/>
          <w:sz w:val="24"/>
          <w:szCs w:val="24"/>
        </w:rPr>
        <w:t xml:space="preserve">Beispielaufgabe: </w:t>
      </w:r>
    </w:p>
    <w:p w14:paraId="665A13F5" w14:textId="77777777" w:rsidR="009607F0" w:rsidRPr="00891951" w:rsidRDefault="009607F0" w:rsidP="009607F0">
      <w:r w:rsidRPr="00891951">
        <w:t>Welche Blutgruppe hat die Person mit der Ausweisnummer 32452?</w:t>
      </w:r>
    </w:p>
    <w:p w14:paraId="28BC90F2" w14:textId="77777777" w:rsidR="009607F0" w:rsidRPr="00891951" w:rsidRDefault="009607F0" w:rsidP="00D23E2E">
      <w:pPr>
        <w:pStyle w:val="berschrift2"/>
        <w:numPr>
          <w:ilvl w:val="0"/>
          <w:numId w:val="13"/>
        </w:numPr>
      </w:pPr>
      <w:r w:rsidRPr="00891951">
        <w:t>A</w:t>
      </w:r>
    </w:p>
    <w:p w14:paraId="65115FD1" w14:textId="77777777" w:rsidR="009607F0" w:rsidRPr="00891951" w:rsidRDefault="009607F0" w:rsidP="00D23E2E">
      <w:pPr>
        <w:pStyle w:val="berschrift2"/>
        <w:numPr>
          <w:ilvl w:val="0"/>
          <w:numId w:val="13"/>
        </w:numPr>
      </w:pPr>
      <w:r w:rsidRPr="00891951">
        <w:t>AB</w:t>
      </w:r>
    </w:p>
    <w:p w14:paraId="6695AED6" w14:textId="77777777" w:rsidR="009607F0" w:rsidRPr="00891951" w:rsidRDefault="009607F0" w:rsidP="00D23E2E">
      <w:pPr>
        <w:pStyle w:val="berschrift2"/>
        <w:numPr>
          <w:ilvl w:val="0"/>
          <w:numId w:val="13"/>
        </w:numPr>
      </w:pPr>
      <w:r w:rsidRPr="00891951">
        <w:t>0</w:t>
      </w:r>
    </w:p>
    <w:p w14:paraId="176146C0" w14:textId="77777777" w:rsidR="009607F0" w:rsidRPr="00891951" w:rsidRDefault="009607F0" w:rsidP="00D23E2E">
      <w:pPr>
        <w:pStyle w:val="berschrift2"/>
        <w:numPr>
          <w:ilvl w:val="0"/>
          <w:numId w:val="13"/>
        </w:numPr>
      </w:pPr>
      <w:r w:rsidRPr="00891951">
        <w:t>B</w:t>
      </w:r>
    </w:p>
    <w:p w14:paraId="09E3E2A9" w14:textId="77777777" w:rsidR="009607F0" w:rsidRPr="00891951" w:rsidRDefault="009607F0" w:rsidP="00D23E2E">
      <w:pPr>
        <w:pStyle w:val="berschrift2"/>
        <w:numPr>
          <w:ilvl w:val="0"/>
          <w:numId w:val="13"/>
        </w:numPr>
      </w:pPr>
      <w:r w:rsidRPr="00891951">
        <w:t>Keine der Antworten ist richtig.</w:t>
      </w:r>
    </w:p>
    <w:p w14:paraId="067B15A3" w14:textId="77777777" w:rsidR="009607F0" w:rsidRPr="00891951" w:rsidRDefault="009607F0" w:rsidP="009607F0"/>
    <w:p w14:paraId="3AF9B015" w14:textId="77777777" w:rsidR="009607F0" w:rsidRDefault="009607F0" w:rsidP="009607F0">
      <w:pPr>
        <w:tabs>
          <w:tab w:val="left" w:pos="675"/>
        </w:tabs>
      </w:pPr>
      <w:r w:rsidRPr="00891951">
        <w:t>Die korrekte Antwort der Beispielaufgabe wäre Antwortmöglichkeit D) B.</w:t>
      </w:r>
    </w:p>
    <w:p w14:paraId="17E4F35E" w14:textId="77777777" w:rsidR="004C1F3F" w:rsidRDefault="004C1F3F">
      <w:r>
        <w:br w:type="page"/>
      </w:r>
    </w:p>
    <w:p w14:paraId="66CA6723" w14:textId="77777777" w:rsidR="00DB6A65" w:rsidRPr="00891951" w:rsidRDefault="00DB6A65" w:rsidP="00E74B0C">
      <w:pPr>
        <w:pStyle w:val="berschrift1"/>
        <w:rPr>
          <w:lang w:val="de-AT"/>
        </w:rPr>
      </w:pPr>
      <w:bookmarkStart w:id="8" w:name="_Toc102179001"/>
      <w:r w:rsidRPr="00891951">
        <w:rPr>
          <w:lang w:val="de-AT"/>
        </w:rPr>
        <w:lastRenderedPageBreak/>
        <w:t>Implikationen erkennen</w:t>
      </w:r>
      <w:bookmarkEnd w:id="8"/>
    </w:p>
    <w:p w14:paraId="7DE391B6" w14:textId="77777777" w:rsidR="00DB6A65" w:rsidRPr="00891951" w:rsidRDefault="00DB6A65" w:rsidP="00DB6A65">
      <w:pPr>
        <w:pStyle w:val="berschrift4"/>
      </w:pPr>
      <w:r w:rsidRPr="00891951">
        <w:t>Bearbeitungszeit für 10 Aufgaben: 10 Minuten</w:t>
      </w:r>
    </w:p>
    <w:tbl>
      <w:tblPr>
        <w:tblStyle w:val="Tabellenraster"/>
        <w:tblW w:w="0" w:type="auto"/>
        <w:tblLook w:val="04A0" w:firstRow="1" w:lastRow="0" w:firstColumn="1" w:lastColumn="0" w:noHBand="0" w:noVBand="1"/>
      </w:tblPr>
      <w:tblGrid>
        <w:gridCol w:w="9628"/>
      </w:tblGrid>
      <w:tr w:rsidR="00DB6A65" w:rsidRPr="00891951" w14:paraId="2FA02A7D" w14:textId="77777777" w:rsidTr="00D65749">
        <w:trPr>
          <w:trHeight w:val="1595"/>
        </w:trPr>
        <w:tc>
          <w:tcPr>
            <w:tcW w:w="9628" w:type="dxa"/>
            <w:vAlign w:val="center"/>
          </w:tcPr>
          <w:p w14:paraId="1E59F7D1" w14:textId="77777777" w:rsidR="00DB6A65" w:rsidRPr="00891951" w:rsidRDefault="00DB6A65" w:rsidP="00D65749">
            <w:r w:rsidRPr="00891951">
              <w:t xml:space="preserve">In diesem Untertest wird überprüft, ob sie sich die Informationen der vorher gezeigten Allergieausweise der einzelnen Personen einprägen konnten. Bitte beantworten Sie die folgenden Fragen zu den </w:t>
            </w:r>
          </w:p>
          <w:p w14:paraId="7C84DAC6" w14:textId="77777777" w:rsidR="00DB6A65" w:rsidRPr="00891951" w:rsidRDefault="00DB6A65" w:rsidP="00D65749">
            <w:r w:rsidRPr="00891951">
              <w:t xml:space="preserve">Allergieausweisen. </w:t>
            </w:r>
          </w:p>
          <w:p w14:paraId="0FC9D392" w14:textId="77777777" w:rsidR="00DB6A65" w:rsidRPr="00891951" w:rsidRDefault="00DB6A65" w:rsidP="00D65749"/>
          <w:p w14:paraId="4CC64268" w14:textId="77777777" w:rsidR="00DB6A65" w:rsidRPr="00891951" w:rsidRDefault="00DB6A65" w:rsidP="00D65749">
            <w:r w:rsidRPr="00891951">
              <w:t xml:space="preserve">Die Aufgaben sind im Single-Choice Format gestellt und jeweils nur der gegebenen Antwortmöglichkeiten A) bis E) ist korrekt. </w:t>
            </w:r>
          </w:p>
          <w:p w14:paraId="6CEE7CB9" w14:textId="77777777" w:rsidR="00DB6A65" w:rsidRPr="00891951" w:rsidRDefault="00DB6A65" w:rsidP="00D65749">
            <w:r w:rsidRPr="00891951">
              <w:t xml:space="preserve">Bitte markieren Sie für jede Aufgabe die korrekte Antwort in Ihrem Antwortbogen, da ausschließlich </w:t>
            </w:r>
          </w:p>
          <w:p w14:paraId="1433C975" w14:textId="77777777" w:rsidR="00DB6A65" w:rsidRPr="00891951" w:rsidRDefault="00DB6A65" w:rsidP="00D65749">
            <w:r w:rsidRPr="00891951">
              <w:t>dieser für die Auswertung Ihrer Ergebnisse herangezogen wird. Markierungen im Testheft werden nicht beurteilt.</w:t>
            </w:r>
          </w:p>
          <w:p w14:paraId="21C457E9" w14:textId="77777777" w:rsidR="00DB6A65" w:rsidRPr="00891951" w:rsidRDefault="00DB6A65" w:rsidP="00D65749"/>
          <w:p w14:paraId="046D4749" w14:textId="77777777" w:rsidR="00DB6A65" w:rsidRPr="00891951" w:rsidRDefault="00DB6A65" w:rsidP="00D65749">
            <w:r w:rsidRPr="00891951">
              <w:t xml:space="preserve">Das Zurückblättern zum vorherigen Untertest, sowie das selbstständige Weiterblättern zum nächsten Untertest ist nicht erlaubt und führt zum sofortigen Ausschluss von der Prüfung. </w:t>
            </w:r>
          </w:p>
          <w:p w14:paraId="6F54737D" w14:textId="77777777" w:rsidR="00DB6A65" w:rsidRPr="00891951" w:rsidRDefault="00DB6A65" w:rsidP="00D65749"/>
          <w:p w14:paraId="15DF768D" w14:textId="77777777" w:rsidR="00DB6A65" w:rsidRPr="00891951" w:rsidRDefault="00DB6A65" w:rsidP="00D65749">
            <w:r w:rsidRPr="00891951">
              <w:t xml:space="preserve">Sie dürfen mit der Bearbeitung der Aufgaben erst beginnen, wenn der Testleiter den Untertest </w:t>
            </w:r>
          </w:p>
          <w:p w14:paraId="38D3C7AE" w14:textId="77777777" w:rsidR="00DB6A65" w:rsidRPr="00891951" w:rsidRDefault="00DB6A65" w:rsidP="00D65749">
            <w:r w:rsidRPr="00891951">
              <w:t xml:space="preserve">freigegeben hat! </w:t>
            </w:r>
          </w:p>
        </w:tc>
      </w:tr>
    </w:tbl>
    <w:p w14:paraId="2E8AD3CE" w14:textId="77777777" w:rsidR="00DB6A65" w:rsidRPr="00891951" w:rsidRDefault="00DB6A65" w:rsidP="00DB6A65"/>
    <w:p w14:paraId="1EEC49E0" w14:textId="77777777" w:rsidR="00DB6A65" w:rsidRPr="00891951" w:rsidRDefault="00DB6A65" w:rsidP="00DB6A65">
      <w:pPr>
        <w:rPr>
          <w:b/>
          <w:sz w:val="24"/>
          <w:szCs w:val="24"/>
        </w:rPr>
      </w:pPr>
    </w:p>
    <w:p w14:paraId="69DAC727" w14:textId="77777777" w:rsidR="00DB6A65" w:rsidRPr="00891951" w:rsidRDefault="00DB6A65" w:rsidP="00DB6A65">
      <w:pPr>
        <w:rPr>
          <w:b/>
          <w:sz w:val="24"/>
          <w:szCs w:val="24"/>
        </w:rPr>
      </w:pPr>
      <w:r w:rsidRPr="00891951">
        <w:rPr>
          <w:b/>
          <w:sz w:val="24"/>
          <w:szCs w:val="24"/>
        </w:rPr>
        <w:t xml:space="preserve">Beispielaufgabe: </w:t>
      </w:r>
    </w:p>
    <w:p w14:paraId="09170687" w14:textId="77777777" w:rsidR="00DB6A65" w:rsidRPr="00891951" w:rsidRDefault="00DB6A65" w:rsidP="00DB6A65">
      <w:r w:rsidRPr="00891951">
        <w:t>„Alle Hunde sind Katzen.“</w:t>
      </w:r>
      <w:r w:rsidRPr="00891951">
        <w:br/>
        <w:t>„Alle Katzen sind Pferde.“</w:t>
      </w:r>
    </w:p>
    <w:p w14:paraId="536216F9" w14:textId="77777777" w:rsidR="00DB6A65" w:rsidRPr="00A86AD2" w:rsidRDefault="00DB6A65" w:rsidP="00D23E2E">
      <w:pPr>
        <w:pStyle w:val="berschrift2"/>
        <w:numPr>
          <w:ilvl w:val="0"/>
          <w:numId w:val="14"/>
        </w:numPr>
      </w:pPr>
      <w:r w:rsidRPr="00A86AD2">
        <w:t>Alle Hunde sind Pferde.</w:t>
      </w:r>
    </w:p>
    <w:p w14:paraId="7518358E" w14:textId="77777777" w:rsidR="00DB6A65" w:rsidRPr="00A86AD2" w:rsidRDefault="00DB6A65" w:rsidP="00D23E2E">
      <w:pPr>
        <w:pStyle w:val="berschrift2"/>
        <w:numPr>
          <w:ilvl w:val="0"/>
          <w:numId w:val="14"/>
        </w:numPr>
      </w:pPr>
      <w:r w:rsidRPr="00A86AD2">
        <w:t>Keine Hunde sind Pferde.</w:t>
      </w:r>
    </w:p>
    <w:p w14:paraId="3CCB8664" w14:textId="77777777" w:rsidR="00DB6A65" w:rsidRPr="00A86AD2" w:rsidRDefault="00DB6A65" w:rsidP="00D23E2E">
      <w:pPr>
        <w:pStyle w:val="berschrift2"/>
        <w:numPr>
          <w:ilvl w:val="0"/>
          <w:numId w:val="14"/>
        </w:numPr>
      </w:pPr>
      <w:r w:rsidRPr="00A86AD2">
        <w:t>Einige Hunde sind keine Pferde.</w:t>
      </w:r>
    </w:p>
    <w:p w14:paraId="66EF8344" w14:textId="77777777" w:rsidR="00DB6A65" w:rsidRPr="00A86AD2" w:rsidRDefault="00DB6A65" w:rsidP="00D23E2E">
      <w:pPr>
        <w:pStyle w:val="berschrift2"/>
        <w:numPr>
          <w:ilvl w:val="0"/>
          <w:numId w:val="14"/>
        </w:numPr>
      </w:pPr>
      <w:r w:rsidRPr="00A86AD2">
        <w:t>Alle Pferde sind Hunde.</w:t>
      </w:r>
    </w:p>
    <w:p w14:paraId="0D8BB8D9" w14:textId="77777777" w:rsidR="00DB6A65" w:rsidRPr="00A86AD2" w:rsidRDefault="00DB6A65" w:rsidP="00D23E2E">
      <w:pPr>
        <w:pStyle w:val="berschrift2"/>
        <w:numPr>
          <w:ilvl w:val="0"/>
          <w:numId w:val="14"/>
        </w:numPr>
      </w:pPr>
      <w:r w:rsidRPr="00A86AD2">
        <w:t>Keine der Antworten ist richtig.</w:t>
      </w:r>
    </w:p>
    <w:p w14:paraId="443F1AF3" w14:textId="77777777" w:rsidR="00DB6A65" w:rsidRPr="00891951" w:rsidRDefault="00DB6A65" w:rsidP="00DB6A65"/>
    <w:p w14:paraId="43F9A602" w14:textId="77777777" w:rsidR="00DB6A65" w:rsidRPr="00891951" w:rsidRDefault="00DB6A65" w:rsidP="00DB6A65">
      <w:r w:rsidRPr="00891951">
        <w:t>Die korrekte Antwort der Beispielaufgabe wäre Antwortmöglichkeit A) Alle Hunde sind Pferde.</w:t>
      </w:r>
    </w:p>
    <w:p w14:paraId="5B626A60" w14:textId="77777777" w:rsidR="00DB6A65" w:rsidRPr="00891951" w:rsidRDefault="00DB6A65" w:rsidP="00DB6A65">
      <w:pPr>
        <w:rPr>
          <w:lang w:bidi="ar-EG"/>
        </w:rPr>
      </w:pPr>
      <w:r w:rsidRPr="00891951">
        <w:rPr>
          <w:lang w:bidi="ar-EG"/>
        </w:rPr>
        <w:br w:type="page"/>
      </w:r>
    </w:p>
    <w:p w14:paraId="75EF03EB" w14:textId="77777777" w:rsidR="00C35C4B" w:rsidRDefault="00C35C4B" w:rsidP="0027133A">
      <w:pPr>
        <w:sectPr w:rsidR="00C35C4B" w:rsidSect="00856ECB">
          <w:headerReference w:type="default" r:id="rId17"/>
          <w:pgSz w:w="11906" w:h="16838"/>
          <w:pgMar w:top="851" w:right="1134" w:bottom="851" w:left="1134" w:header="680" w:footer="709" w:gutter="0"/>
          <w:cols w:space="708"/>
          <w:docGrid w:linePitch="360"/>
        </w:sectPr>
      </w:pPr>
    </w:p>
    <w:p w14:paraId="6D764A9A" w14:textId="77777777" w:rsidR="00C35C4B" w:rsidRPr="00891951" w:rsidRDefault="00C35C4B" w:rsidP="00C35C4B">
      <w:pPr>
        <w:pStyle w:val="berschrift1"/>
        <w:rPr>
          <w:rStyle w:val="berschrift4Zchn"/>
          <w:b/>
        </w:rPr>
      </w:pPr>
      <w:r w:rsidRPr="00891951">
        <w:rPr>
          <w:lang w:val="de-AT"/>
        </w:rPr>
        <w:lastRenderedPageBreak/>
        <w:t xml:space="preserve">Emotionen </w:t>
      </w:r>
      <w:r>
        <w:rPr>
          <w:lang w:val="de-AT"/>
        </w:rPr>
        <w:t>regulieren</w:t>
      </w:r>
    </w:p>
    <w:p w14:paraId="6E18D613" w14:textId="77777777" w:rsidR="00C35C4B" w:rsidRPr="0027133A" w:rsidRDefault="00C35C4B" w:rsidP="00C35C4B">
      <w:pPr>
        <w:pStyle w:val="berschrift4"/>
        <w:rPr>
          <w:rStyle w:val="berschrift4Zchn"/>
          <w:b/>
          <w:iCs/>
        </w:rPr>
      </w:pPr>
      <w:r w:rsidRPr="0027133A">
        <w:rPr>
          <w:rStyle w:val="berschrift4Zchn"/>
          <w:b/>
          <w:iCs/>
        </w:rPr>
        <w:t>Bearbeitungszeit für 1</w:t>
      </w:r>
      <w:r>
        <w:rPr>
          <w:rStyle w:val="berschrift4Zchn"/>
          <w:b/>
          <w:iCs/>
        </w:rPr>
        <w:t>2</w:t>
      </w:r>
      <w:r w:rsidRPr="0027133A">
        <w:rPr>
          <w:rStyle w:val="berschrift4Zchn"/>
          <w:b/>
          <w:iCs/>
        </w:rPr>
        <w:t xml:space="preserve"> Aufgaben: 1</w:t>
      </w:r>
      <w:r>
        <w:rPr>
          <w:rStyle w:val="berschrift4Zchn"/>
          <w:b/>
          <w:iCs/>
        </w:rPr>
        <w:t>8</w:t>
      </w:r>
      <w:r w:rsidRPr="0027133A">
        <w:rPr>
          <w:rStyle w:val="berschrift4Zchn"/>
          <w:b/>
          <w:iCs/>
        </w:rPr>
        <w:t xml:space="preserve"> Minuten</w:t>
      </w:r>
    </w:p>
    <w:tbl>
      <w:tblPr>
        <w:tblStyle w:val="Tabellenraster"/>
        <w:tblW w:w="0" w:type="auto"/>
        <w:tblLook w:val="04A0" w:firstRow="1" w:lastRow="0" w:firstColumn="1" w:lastColumn="0" w:noHBand="0" w:noVBand="1"/>
      </w:tblPr>
      <w:tblGrid>
        <w:gridCol w:w="9628"/>
      </w:tblGrid>
      <w:tr w:rsidR="00C35C4B" w:rsidRPr="00891951" w14:paraId="6771F3DF" w14:textId="77777777" w:rsidTr="00D65749">
        <w:trPr>
          <w:trHeight w:val="1595"/>
        </w:trPr>
        <w:tc>
          <w:tcPr>
            <w:tcW w:w="9628" w:type="dxa"/>
            <w:vAlign w:val="center"/>
          </w:tcPr>
          <w:p w14:paraId="49D998E7" w14:textId="77777777" w:rsidR="00C35C4B" w:rsidRPr="00891951" w:rsidRDefault="00C35C4B" w:rsidP="000C4A38">
            <w:pPr>
              <w:jc w:val="both"/>
            </w:pPr>
            <w:r w:rsidRPr="00891951">
              <w:t>Der folgende Untertest überprüft Ihre Fähigkeit</w:t>
            </w:r>
            <w:r w:rsidR="000C4A38">
              <w:t xml:space="preserve">, wie mit negativen </w:t>
            </w:r>
            <w:r w:rsidRPr="00891951">
              <w:t xml:space="preserve">Emotionen einer Person in fiktiven Situationen </w:t>
            </w:r>
            <w:r w:rsidR="000C4A38">
              <w:t>umzugehen ist</w:t>
            </w:r>
            <w:r w:rsidRPr="00891951">
              <w:t xml:space="preserve">. Ihnen werden dafür eine Situationsbeschreibung sowie </w:t>
            </w:r>
            <w:r w:rsidR="000C4A38">
              <w:t xml:space="preserve">unterhalb vier Gedankengänge </w:t>
            </w:r>
            <w:r w:rsidRPr="00891951">
              <w:t xml:space="preserve">vorgelegt. </w:t>
            </w:r>
          </w:p>
          <w:p w14:paraId="3BCBB574" w14:textId="77777777" w:rsidR="00C35C4B" w:rsidRPr="00891951" w:rsidRDefault="00C35C4B" w:rsidP="000C4A38">
            <w:pPr>
              <w:jc w:val="both"/>
            </w:pPr>
          </w:p>
          <w:p w14:paraId="10FCED53" w14:textId="77777777" w:rsidR="009C2F51" w:rsidRDefault="000C4A38" w:rsidP="000C4A38">
            <w:pPr>
              <w:jc w:val="both"/>
            </w:pPr>
            <w:r w:rsidRPr="00C35C4B">
              <w:t>Ihre Aufgabe besteht darin sich in die Situationen hineinzuversetzen</w:t>
            </w:r>
            <w:r w:rsidR="009C2F51">
              <w:t>. Beachten</w:t>
            </w:r>
            <w:r>
              <w:t xml:space="preserve"> </w:t>
            </w:r>
            <w:r w:rsidRPr="00C35C4B">
              <w:t xml:space="preserve">Sie dabei </w:t>
            </w:r>
            <w:r w:rsidR="009C2F51">
              <w:t>Ziele, welche die betroffene Person in dieser Situation erreichen muss, welche Ressourcen ihr zur Verfügung stehen, wie sie sich im Moment fühlt und wie sie die Situation aktuell einschätzt. Anschließend müssen Sie bewerten, welche der vier Möglichkeiten am besten geeignet ist, um den Umgang mit den Emotionen zu bewältigen und die Ziele der Person zu erreichen.</w:t>
            </w:r>
          </w:p>
          <w:p w14:paraId="522935E2" w14:textId="77777777" w:rsidR="000C4A38" w:rsidRDefault="000C4A38" w:rsidP="000C4A38">
            <w:pPr>
              <w:jc w:val="both"/>
            </w:pPr>
            <w:r>
              <w:br/>
            </w:r>
            <w:r w:rsidRPr="00891951">
              <w:t xml:space="preserve">Die Aufgaben sind im Single-Choice Format gestellt und jeweils nur der gegebenen Antwortmöglichkeiten A) bis </w:t>
            </w:r>
            <w:r>
              <w:t>D</w:t>
            </w:r>
            <w:r w:rsidRPr="00891951">
              <w:t xml:space="preserve">) ist korrekt. </w:t>
            </w:r>
          </w:p>
          <w:p w14:paraId="120509CD" w14:textId="77777777" w:rsidR="00C35C4B" w:rsidRPr="00891951" w:rsidRDefault="00C35C4B" w:rsidP="000C4A38">
            <w:pPr>
              <w:jc w:val="both"/>
            </w:pPr>
            <w:r w:rsidRPr="00891951">
              <w:t xml:space="preserve">Bitte markieren Sie für jede Aufgabe die korrekte Antwort in Ihrem Antwortbogen, da ausschließlich </w:t>
            </w:r>
          </w:p>
          <w:p w14:paraId="6655CA1F" w14:textId="77777777" w:rsidR="00C35C4B" w:rsidRPr="00891951" w:rsidRDefault="00C35C4B" w:rsidP="000C4A38">
            <w:pPr>
              <w:jc w:val="both"/>
            </w:pPr>
            <w:r w:rsidRPr="00891951">
              <w:t>dieser für die Auswertung Ihrer Ergebnisse herangezogen wird. Markierungen im Testheft werden nicht beurteilt.</w:t>
            </w:r>
          </w:p>
          <w:p w14:paraId="04380080" w14:textId="77777777" w:rsidR="00C35C4B" w:rsidRPr="00891951" w:rsidRDefault="00C35C4B" w:rsidP="000C4A38">
            <w:pPr>
              <w:jc w:val="both"/>
            </w:pPr>
          </w:p>
          <w:p w14:paraId="7377DDED" w14:textId="77777777" w:rsidR="00C35C4B" w:rsidRPr="00891951" w:rsidRDefault="00C35C4B" w:rsidP="000C4A38">
            <w:pPr>
              <w:jc w:val="both"/>
            </w:pPr>
            <w:r w:rsidRPr="00891951">
              <w:t xml:space="preserve">Das Zurückblättern zum vorherigen Untertest, sowie das selbstständige Weiterblättern zum nächsten Untertest ist nicht erlaubt und führt zum sofortigen Ausschluss von der Prüfung. </w:t>
            </w:r>
          </w:p>
          <w:p w14:paraId="5889CC79" w14:textId="77777777" w:rsidR="00C35C4B" w:rsidRPr="00891951" w:rsidRDefault="00C35C4B" w:rsidP="000C4A38">
            <w:pPr>
              <w:jc w:val="both"/>
            </w:pPr>
          </w:p>
          <w:p w14:paraId="39763611" w14:textId="77777777" w:rsidR="00C35C4B" w:rsidRPr="00891951" w:rsidRDefault="00C35C4B" w:rsidP="000C4A38">
            <w:pPr>
              <w:jc w:val="both"/>
            </w:pPr>
            <w:r w:rsidRPr="00891951">
              <w:t xml:space="preserve">Sie dürfen mit der Bearbeitung der Aufgaben erst beginnen, wenn der Testleiter den Untertest </w:t>
            </w:r>
          </w:p>
          <w:p w14:paraId="07050A8A" w14:textId="77777777" w:rsidR="00C35C4B" w:rsidRPr="00891951" w:rsidRDefault="00C35C4B" w:rsidP="000C4A38">
            <w:pPr>
              <w:jc w:val="both"/>
            </w:pPr>
            <w:r w:rsidRPr="00891951">
              <w:t xml:space="preserve">freigegeben hat! </w:t>
            </w:r>
          </w:p>
        </w:tc>
      </w:tr>
    </w:tbl>
    <w:p w14:paraId="19A5A481" w14:textId="77777777" w:rsidR="00C35C4B" w:rsidRDefault="00C35C4B" w:rsidP="00C35C4B"/>
    <w:p w14:paraId="02A4B153" w14:textId="77777777" w:rsidR="000C4A38" w:rsidRPr="00891951" w:rsidRDefault="000C4A38" w:rsidP="000C4A38"/>
    <w:p w14:paraId="03336312" w14:textId="77777777" w:rsidR="00C35C4B" w:rsidRPr="00891951" w:rsidRDefault="00C35C4B" w:rsidP="00C35C4B">
      <w:pPr>
        <w:rPr>
          <w:b/>
          <w:sz w:val="24"/>
          <w:szCs w:val="24"/>
        </w:rPr>
      </w:pPr>
      <w:r w:rsidRPr="00891951">
        <w:rPr>
          <w:b/>
          <w:sz w:val="24"/>
          <w:szCs w:val="24"/>
        </w:rPr>
        <w:t xml:space="preserve">Beispielaufgabe: </w:t>
      </w:r>
    </w:p>
    <w:p w14:paraId="656C5992" w14:textId="77777777" w:rsidR="00C35C4B" w:rsidRPr="00891951" w:rsidRDefault="009C2F51" w:rsidP="009C2F51">
      <w:pPr>
        <w:jc w:val="both"/>
      </w:pPr>
      <w:r>
        <w:t xml:space="preserve">Anna bereitet sich intensiv auf den </w:t>
      </w:r>
      <w:proofErr w:type="spellStart"/>
      <w:r>
        <w:t>MedAT</w:t>
      </w:r>
      <w:proofErr w:type="spellEnd"/>
      <w:r>
        <w:t xml:space="preserve"> vor. </w:t>
      </w:r>
      <w:r w:rsidR="00E166BF">
        <w:t xml:space="preserve">Sie weiß aus Erfahrung, dass sie bei stressigen Situationen oft nervös und ängstlich wird, was sich negativ auf ihre Leistung auswirkt. </w:t>
      </w:r>
      <w:r>
        <w:t>Sie hat sich dafür entschieden, einige Techniken zu erlernen, um ihre Emotionen während des Tests besser zu regulieren</w:t>
      </w:r>
      <w:r w:rsidR="00E166BF">
        <w:t>, welche jedes Mal funktioniert haben</w:t>
      </w:r>
      <w:r>
        <w:t>. Als sie jedoch während einer Übung immer wieder dieselbe Frage falsch beantwortet, beginnt sie, sich zu ärgern und verliert langsam die Konzentration. Was soll Anna Ihrer Meinung nach in dieser Situation machen?</w:t>
      </w:r>
    </w:p>
    <w:tbl>
      <w:tblPr>
        <w:tblStyle w:val="Tabellenraster"/>
        <w:tblW w:w="0" w:type="auto"/>
        <w:jc w:val="center"/>
        <w:tblLook w:val="04A0" w:firstRow="1" w:lastRow="0" w:firstColumn="1" w:lastColumn="0" w:noHBand="0" w:noVBand="1"/>
      </w:tblPr>
      <w:tblGrid>
        <w:gridCol w:w="352"/>
        <w:gridCol w:w="5596"/>
        <w:gridCol w:w="456"/>
      </w:tblGrid>
      <w:tr w:rsidR="00E166BF" w:rsidRPr="00891951" w14:paraId="50745D5F" w14:textId="77777777" w:rsidTr="00E90BF4">
        <w:trPr>
          <w:jc w:val="center"/>
        </w:trPr>
        <w:tc>
          <w:tcPr>
            <w:tcW w:w="0" w:type="auto"/>
          </w:tcPr>
          <w:p w14:paraId="08B51113" w14:textId="77777777" w:rsidR="00C35C4B" w:rsidRPr="00891951" w:rsidRDefault="009C2F51" w:rsidP="00D65749">
            <w:r>
              <w:t>A</w:t>
            </w:r>
          </w:p>
        </w:tc>
        <w:tc>
          <w:tcPr>
            <w:tcW w:w="0" w:type="auto"/>
          </w:tcPr>
          <w:p w14:paraId="255CCC56" w14:textId="77777777" w:rsidR="00C35C4B" w:rsidRPr="00891951" w:rsidRDefault="00E166BF" w:rsidP="00D65749">
            <w:pPr>
              <w:jc w:val="center"/>
            </w:pPr>
            <w:r>
              <w:t>Ich mache eine kurze Pause und beruhige mich</w:t>
            </w:r>
          </w:p>
        </w:tc>
        <w:sdt>
          <w:sdtPr>
            <w:rPr>
              <w:sz w:val="24"/>
              <w:szCs w:val="24"/>
            </w:rPr>
            <w:id w:val="741686432"/>
            <w14:checkbox>
              <w14:checked w14:val="0"/>
              <w14:checkedState w14:val="2612" w14:font="MS Gothic"/>
              <w14:uncheckedState w14:val="2610" w14:font="MS Gothic"/>
            </w14:checkbox>
          </w:sdtPr>
          <w:sdtContent>
            <w:tc>
              <w:tcPr>
                <w:tcW w:w="0" w:type="auto"/>
              </w:tcPr>
              <w:p w14:paraId="7417CF30" w14:textId="77777777" w:rsidR="00C35C4B" w:rsidRPr="00891951" w:rsidRDefault="00C35C4B" w:rsidP="00D65749">
                <w:pPr>
                  <w:jc w:val="center"/>
                </w:pPr>
                <w:r w:rsidRPr="00973F28">
                  <w:rPr>
                    <w:rFonts w:ascii="Segoe UI Symbol" w:hAnsi="Segoe UI Symbol" w:cs="Segoe UI Symbol"/>
                    <w:sz w:val="24"/>
                    <w:szCs w:val="24"/>
                  </w:rPr>
                  <w:t>☐</w:t>
                </w:r>
              </w:p>
            </w:tc>
          </w:sdtContent>
        </w:sdt>
      </w:tr>
      <w:tr w:rsidR="00E166BF" w:rsidRPr="00891951" w14:paraId="6DFF7A46" w14:textId="77777777" w:rsidTr="00E90BF4">
        <w:trPr>
          <w:jc w:val="center"/>
        </w:trPr>
        <w:tc>
          <w:tcPr>
            <w:tcW w:w="0" w:type="auto"/>
          </w:tcPr>
          <w:p w14:paraId="1B2EE5F2" w14:textId="77777777" w:rsidR="00C35C4B" w:rsidRPr="00891951" w:rsidRDefault="009C2F51" w:rsidP="00D65749">
            <w:r>
              <w:t>B</w:t>
            </w:r>
          </w:p>
        </w:tc>
        <w:tc>
          <w:tcPr>
            <w:tcW w:w="0" w:type="auto"/>
          </w:tcPr>
          <w:p w14:paraId="713845FC" w14:textId="77777777" w:rsidR="00C35C4B" w:rsidRPr="00891951" w:rsidRDefault="00E166BF" w:rsidP="00D65749">
            <w:pPr>
              <w:jc w:val="center"/>
            </w:pPr>
            <w:r>
              <w:t>Ich überspringe die Frage, da ich sowieso nicht kann</w:t>
            </w:r>
          </w:p>
        </w:tc>
        <w:sdt>
          <w:sdtPr>
            <w:rPr>
              <w:sz w:val="24"/>
              <w:szCs w:val="24"/>
            </w:rPr>
            <w:id w:val="1131057321"/>
            <w14:checkbox>
              <w14:checked w14:val="0"/>
              <w14:checkedState w14:val="2612" w14:font="MS Gothic"/>
              <w14:uncheckedState w14:val="2610" w14:font="MS Gothic"/>
            </w14:checkbox>
          </w:sdtPr>
          <w:sdtContent>
            <w:tc>
              <w:tcPr>
                <w:tcW w:w="0" w:type="auto"/>
              </w:tcPr>
              <w:p w14:paraId="16E1C2EB" w14:textId="77777777" w:rsidR="00C35C4B" w:rsidRPr="00891951" w:rsidRDefault="00C35C4B" w:rsidP="00D65749">
                <w:pPr>
                  <w:jc w:val="center"/>
                </w:pPr>
                <w:r w:rsidRPr="00973F28">
                  <w:rPr>
                    <w:rFonts w:ascii="Segoe UI Symbol" w:hAnsi="Segoe UI Symbol" w:cs="Segoe UI Symbol"/>
                    <w:sz w:val="24"/>
                    <w:szCs w:val="24"/>
                  </w:rPr>
                  <w:t>☐</w:t>
                </w:r>
              </w:p>
            </w:tc>
          </w:sdtContent>
        </w:sdt>
      </w:tr>
      <w:tr w:rsidR="00E166BF" w:rsidRPr="00891951" w14:paraId="76BC6E55" w14:textId="77777777" w:rsidTr="00E90BF4">
        <w:trPr>
          <w:jc w:val="center"/>
        </w:trPr>
        <w:tc>
          <w:tcPr>
            <w:tcW w:w="0" w:type="auto"/>
          </w:tcPr>
          <w:p w14:paraId="7D02C583" w14:textId="77777777" w:rsidR="00C35C4B" w:rsidRPr="00891951" w:rsidRDefault="009C2F51" w:rsidP="00D65749">
            <w:r>
              <w:t>C</w:t>
            </w:r>
          </w:p>
        </w:tc>
        <w:tc>
          <w:tcPr>
            <w:tcW w:w="0" w:type="auto"/>
          </w:tcPr>
          <w:p w14:paraId="6E603CFB" w14:textId="77777777" w:rsidR="00C35C4B" w:rsidRPr="00891951" w:rsidRDefault="00E166BF" w:rsidP="00D65749">
            <w:pPr>
              <w:jc w:val="center"/>
            </w:pPr>
            <w:r>
              <w:t xml:space="preserve">Ich sage mir, dass ich </w:t>
            </w:r>
            <w:r w:rsidR="00B26E82">
              <w:t xml:space="preserve">mich intensiv vorbereitet </w:t>
            </w:r>
            <w:proofErr w:type="gramStart"/>
            <w:r w:rsidR="00B26E82">
              <w:t>habe</w:t>
            </w:r>
            <w:proofErr w:type="gramEnd"/>
          </w:p>
        </w:tc>
        <w:sdt>
          <w:sdtPr>
            <w:rPr>
              <w:sz w:val="24"/>
              <w:szCs w:val="24"/>
            </w:rPr>
            <w:id w:val="-510907811"/>
            <w14:checkbox>
              <w14:checked w14:val="0"/>
              <w14:checkedState w14:val="2612" w14:font="MS Gothic"/>
              <w14:uncheckedState w14:val="2610" w14:font="MS Gothic"/>
            </w14:checkbox>
          </w:sdtPr>
          <w:sdtContent>
            <w:tc>
              <w:tcPr>
                <w:tcW w:w="0" w:type="auto"/>
              </w:tcPr>
              <w:p w14:paraId="7D1055E7" w14:textId="77777777" w:rsidR="00C35C4B" w:rsidRPr="00891951" w:rsidRDefault="00E166BF" w:rsidP="00D65749">
                <w:pPr>
                  <w:jc w:val="center"/>
                </w:pPr>
                <w:r>
                  <w:rPr>
                    <w:rFonts w:ascii="MS Gothic" w:eastAsia="MS Gothic" w:hAnsi="MS Gothic" w:hint="eastAsia"/>
                    <w:sz w:val="24"/>
                    <w:szCs w:val="24"/>
                  </w:rPr>
                  <w:t>☐</w:t>
                </w:r>
              </w:p>
            </w:tc>
          </w:sdtContent>
        </w:sdt>
      </w:tr>
      <w:tr w:rsidR="00E166BF" w:rsidRPr="00891951" w14:paraId="6793D771" w14:textId="77777777" w:rsidTr="00E90BF4">
        <w:trPr>
          <w:jc w:val="center"/>
        </w:trPr>
        <w:tc>
          <w:tcPr>
            <w:tcW w:w="0" w:type="auto"/>
          </w:tcPr>
          <w:p w14:paraId="35E1B6FA" w14:textId="77777777" w:rsidR="00C35C4B" w:rsidRPr="00891951" w:rsidRDefault="009C2F51" w:rsidP="00D65749">
            <w:r>
              <w:t>D</w:t>
            </w:r>
          </w:p>
        </w:tc>
        <w:tc>
          <w:tcPr>
            <w:tcW w:w="0" w:type="auto"/>
          </w:tcPr>
          <w:p w14:paraId="2F3577A7" w14:textId="77777777" w:rsidR="00C35C4B" w:rsidRPr="00891951" w:rsidRDefault="00E166BF" w:rsidP="00D65749">
            <w:pPr>
              <w:jc w:val="center"/>
            </w:pPr>
            <w:r>
              <w:t xml:space="preserve">Ich sage mir, dass meine Nervosität mich nicht hindern </w:t>
            </w:r>
            <w:proofErr w:type="gramStart"/>
            <w:r>
              <w:t>kann</w:t>
            </w:r>
            <w:proofErr w:type="gramEnd"/>
          </w:p>
        </w:tc>
        <w:sdt>
          <w:sdtPr>
            <w:rPr>
              <w:sz w:val="24"/>
              <w:szCs w:val="24"/>
            </w:rPr>
            <w:id w:val="-1798983324"/>
            <w14:checkbox>
              <w14:checked w14:val="0"/>
              <w14:checkedState w14:val="2612" w14:font="MS Gothic"/>
              <w14:uncheckedState w14:val="2610" w14:font="MS Gothic"/>
            </w14:checkbox>
          </w:sdtPr>
          <w:sdtContent>
            <w:tc>
              <w:tcPr>
                <w:tcW w:w="0" w:type="auto"/>
              </w:tcPr>
              <w:p w14:paraId="313C0B8C" w14:textId="77777777" w:rsidR="00C35C4B" w:rsidRPr="00891951" w:rsidRDefault="00C35C4B" w:rsidP="00D65749">
                <w:pPr>
                  <w:jc w:val="center"/>
                </w:pPr>
                <w:r w:rsidRPr="00973F28">
                  <w:rPr>
                    <w:rFonts w:ascii="Segoe UI Symbol" w:hAnsi="Segoe UI Symbol" w:cs="Segoe UI Symbol"/>
                    <w:sz w:val="24"/>
                    <w:szCs w:val="24"/>
                  </w:rPr>
                  <w:t>☐</w:t>
                </w:r>
              </w:p>
            </w:tc>
          </w:sdtContent>
        </w:sdt>
      </w:tr>
    </w:tbl>
    <w:p w14:paraId="2DBD053C" w14:textId="77777777" w:rsidR="00C35C4B" w:rsidRPr="00891951" w:rsidRDefault="00C35C4B" w:rsidP="00C35C4B"/>
    <w:p w14:paraId="477E99F3" w14:textId="77777777" w:rsidR="00C35C4B" w:rsidRPr="00891951" w:rsidRDefault="00C35C4B" w:rsidP="00C35C4B">
      <w:r w:rsidRPr="00891951">
        <w:t>Die korrekte Auswahl der Gefühle der Beispielaufgabe wäre:</w:t>
      </w:r>
      <w:r w:rsidR="003E7D6B">
        <w:t xml:space="preserve"> C)</w:t>
      </w:r>
    </w:p>
    <w:p w14:paraId="5EE4E03C" w14:textId="77777777" w:rsidR="003E7D6B" w:rsidRDefault="003E7D6B" w:rsidP="0027133A"/>
    <w:p w14:paraId="0D7B394A" w14:textId="77777777" w:rsidR="003E7D6B" w:rsidRDefault="003E7D6B">
      <w:r>
        <w:br w:type="page"/>
      </w:r>
    </w:p>
    <w:p w14:paraId="05F7D549" w14:textId="77777777" w:rsidR="0027133A" w:rsidRPr="00891951" w:rsidRDefault="0027133A" w:rsidP="0027133A">
      <w:pPr>
        <w:pStyle w:val="berschrift1"/>
        <w:rPr>
          <w:rStyle w:val="berschrift4Zchn"/>
          <w:b/>
        </w:rPr>
      </w:pPr>
      <w:bookmarkStart w:id="9" w:name="_Toc102179003"/>
      <w:r w:rsidRPr="00891951">
        <w:rPr>
          <w:lang w:val="de-AT"/>
        </w:rPr>
        <w:lastRenderedPageBreak/>
        <w:t>Emotionen Erkennen</w:t>
      </w:r>
      <w:bookmarkEnd w:id="9"/>
    </w:p>
    <w:p w14:paraId="0FBDF4D0" w14:textId="77777777" w:rsidR="0027133A" w:rsidRPr="0027133A" w:rsidRDefault="0027133A" w:rsidP="0027133A">
      <w:pPr>
        <w:pStyle w:val="berschrift4"/>
        <w:rPr>
          <w:rStyle w:val="berschrift4Zchn"/>
          <w:b/>
          <w:iCs/>
        </w:rPr>
      </w:pPr>
      <w:r w:rsidRPr="0027133A">
        <w:rPr>
          <w:rStyle w:val="berschrift4Zchn"/>
          <w:b/>
          <w:iCs/>
        </w:rPr>
        <w:t>Bearbeitungszeit für 1</w:t>
      </w:r>
      <w:r w:rsidR="003E7D6B">
        <w:rPr>
          <w:rStyle w:val="berschrift4Zchn"/>
          <w:b/>
          <w:iCs/>
        </w:rPr>
        <w:t>4</w:t>
      </w:r>
      <w:r w:rsidRPr="0027133A">
        <w:rPr>
          <w:rStyle w:val="berschrift4Zchn"/>
          <w:b/>
          <w:iCs/>
        </w:rPr>
        <w:t xml:space="preserve"> Aufgaben: </w:t>
      </w:r>
      <w:r w:rsidR="003E7D6B">
        <w:rPr>
          <w:rStyle w:val="berschrift4Zchn"/>
          <w:b/>
          <w:iCs/>
        </w:rPr>
        <w:t>21</w:t>
      </w:r>
      <w:r w:rsidRPr="0027133A">
        <w:rPr>
          <w:rStyle w:val="berschrift4Zchn"/>
          <w:b/>
          <w:iCs/>
        </w:rPr>
        <w:t xml:space="preserve"> Minuten</w:t>
      </w:r>
    </w:p>
    <w:tbl>
      <w:tblPr>
        <w:tblStyle w:val="Tabellenraster"/>
        <w:tblW w:w="0" w:type="auto"/>
        <w:tblLook w:val="04A0" w:firstRow="1" w:lastRow="0" w:firstColumn="1" w:lastColumn="0" w:noHBand="0" w:noVBand="1"/>
      </w:tblPr>
      <w:tblGrid>
        <w:gridCol w:w="9628"/>
      </w:tblGrid>
      <w:tr w:rsidR="0027133A" w:rsidRPr="00891951" w14:paraId="49BF9B60" w14:textId="77777777" w:rsidTr="00D65749">
        <w:trPr>
          <w:trHeight w:val="1595"/>
        </w:trPr>
        <w:tc>
          <w:tcPr>
            <w:tcW w:w="9628" w:type="dxa"/>
            <w:vAlign w:val="center"/>
          </w:tcPr>
          <w:p w14:paraId="0565983F" w14:textId="77777777" w:rsidR="0027133A" w:rsidRPr="00891951" w:rsidRDefault="0027133A" w:rsidP="00D65749">
            <w:r w:rsidRPr="00891951">
              <w:t xml:space="preserve">Der folgende Untertest überprüft Ihre Fähigkeit die Emotionen einer Person in fiktiven Situationen </w:t>
            </w:r>
          </w:p>
          <w:p w14:paraId="258E63B5" w14:textId="77777777" w:rsidR="0027133A" w:rsidRPr="00891951" w:rsidRDefault="0027133A" w:rsidP="00D65749">
            <w:r w:rsidRPr="00891951">
              <w:t xml:space="preserve">einzuschätzen. Ihnen werden dafür eine Situationsbeschreibung sowie fünf mögliche Gefühle vorgelegt. </w:t>
            </w:r>
          </w:p>
          <w:p w14:paraId="6293E0C8" w14:textId="77777777" w:rsidR="0027133A" w:rsidRPr="00891951" w:rsidRDefault="0027133A" w:rsidP="00D65749"/>
          <w:p w14:paraId="5E23442D" w14:textId="77777777" w:rsidR="0027133A" w:rsidRPr="00891951" w:rsidRDefault="0027133A" w:rsidP="00D65749">
            <w:r w:rsidRPr="00891951">
              <w:t xml:space="preserve">Ihre Aufgabe ist es nun, einzuschätzen welche der fünf verschiedenen Emotionen „eher wahrscheinlich" </w:t>
            </w:r>
          </w:p>
          <w:p w14:paraId="09FB654B" w14:textId="77777777" w:rsidR="0027133A" w:rsidRPr="00891951" w:rsidRDefault="0027133A" w:rsidP="00D65749">
            <w:r w:rsidRPr="00891951">
              <w:t xml:space="preserve">oder „eher unwahrscheinlich" sind. Bitte legen Sie dies für jede der fünf Emotionen fest. Wird für eine </w:t>
            </w:r>
          </w:p>
          <w:p w14:paraId="0C6993CA" w14:textId="77777777" w:rsidR="0027133A" w:rsidRPr="00891951" w:rsidRDefault="0027133A" w:rsidP="00D65749">
            <w:r w:rsidRPr="00891951">
              <w:t xml:space="preserve">oder mehrere Emotionen keine Auswahl getroffen, so wird die gesamte Aufgabe mit null bewertet. </w:t>
            </w:r>
          </w:p>
          <w:p w14:paraId="49575FEF" w14:textId="77777777" w:rsidR="0027133A" w:rsidRPr="00891951" w:rsidRDefault="0027133A" w:rsidP="00D65749">
            <w:r w:rsidRPr="00891951">
              <w:t xml:space="preserve">Bitte markieren Sie für jede Aufgabe die korrekte Antwort in Ihrem Antwortbogen, da ausschließlich </w:t>
            </w:r>
          </w:p>
          <w:p w14:paraId="38082C77" w14:textId="77777777" w:rsidR="0027133A" w:rsidRPr="00891951" w:rsidRDefault="0027133A" w:rsidP="00D65749">
            <w:r w:rsidRPr="00891951">
              <w:t>dieser für die Auswertung Ihrer Ergebnisse herangezogen wird. Markierungen im Testheft werden nicht beurteilt.</w:t>
            </w:r>
          </w:p>
          <w:p w14:paraId="2C9EA680" w14:textId="77777777" w:rsidR="0027133A" w:rsidRPr="00891951" w:rsidRDefault="0027133A" w:rsidP="00D65749"/>
          <w:p w14:paraId="5D664B19" w14:textId="77777777" w:rsidR="0027133A" w:rsidRPr="00891951" w:rsidRDefault="0027133A" w:rsidP="00D65749">
            <w:r w:rsidRPr="00891951">
              <w:t xml:space="preserve">Das Zurückblättern zum vorherigen Untertest, sowie das selbstständige Weiterblättern zum nächsten Untertest ist nicht erlaubt und führt zum sofortigen Ausschluss von der Prüfung. </w:t>
            </w:r>
          </w:p>
          <w:p w14:paraId="385BECAD" w14:textId="77777777" w:rsidR="0027133A" w:rsidRPr="00891951" w:rsidRDefault="0027133A" w:rsidP="00D65749"/>
          <w:p w14:paraId="39938695" w14:textId="77777777" w:rsidR="0027133A" w:rsidRPr="00891951" w:rsidRDefault="0027133A" w:rsidP="00D65749">
            <w:r w:rsidRPr="00891951">
              <w:t xml:space="preserve">Sie dürfen mit der Bearbeitung der Aufgaben erst beginnen, wenn der Testleiter den Untertest </w:t>
            </w:r>
          </w:p>
          <w:p w14:paraId="6B9EE4E2" w14:textId="77777777" w:rsidR="0027133A" w:rsidRPr="00891951" w:rsidRDefault="0027133A" w:rsidP="00D65749">
            <w:r w:rsidRPr="00891951">
              <w:t xml:space="preserve">freigegeben hat! </w:t>
            </w:r>
          </w:p>
        </w:tc>
      </w:tr>
    </w:tbl>
    <w:p w14:paraId="56B893A8" w14:textId="77777777" w:rsidR="0027133A" w:rsidRPr="00891951" w:rsidRDefault="0027133A" w:rsidP="0027133A"/>
    <w:p w14:paraId="02056F73" w14:textId="77777777" w:rsidR="0027133A" w:rsidRPr="00891951" w:rsidRDefault="0027133A" w:rsidP="0027133A">
      <w:pPr>
        <w:tabs>
          <w:tab w:val="left" w:pos="788"/>
        </w:tabs>
        <w:rPr>
          <w:b/>
          <w:sz w:val="24"/>
          <w:szCs w:val="24"/>
        </w:rPr>
      </w:pPr>
      <w:r w:rsidRPr="00891951">
        <w:rPr>
          <w:b/>
          <w:sz w:val="24"/>
          <w:szCs w:val="24"/>
        </w:rPr>
        <w:tab/>
      </w:r>
    </w:p>
    <w:p w14:paraId="259132F8" w14:textId="77777777" w:rsidR="0027133A" w:rsidRPr="00891951" w:rsidRDefault="0027133A" w:rsidP="0027133A">
      <w:pPr>
        <w:rPr>
          <w:b/>
          <w:sz w:val="24"/>
          <w:szCs w:val="24"/>
        </w:rPr>
      </w:pPr>
      <w:r w:rsidRPr="00891951">
        <w:rPr>
          <w:b/>
          <w:sz w:val="24"/>
          <w:szCs w:val="24"/>
        </w:rPr>
        <w:t xml:space="preserve">Beispielaufgabe: </w:t>
      </w:r>
    </w:p>
    <w:p w14:paraId="4E5D23AB" w14:textId="77777777" w:rsidR="0027133A" w:rsidRPr="00891951" w:rsidRDefault="0027133A" w:rsidP="0027133A">
      <w:r w:rsidRPr="00891951">
        <w:t>Lukas ist spät am Abend auf dem Heimweg. Plötzlich wird er von einem Mann überfallen, der sein neues Handy stiehlt. Wie fühlt sich Lukas in dieser Situation?</w:t>
      </w:r>
    </w:p>
    <w:tbl>
      <w:tblPr>
        <w:tblStyle w:val="Tabellenraste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048"/>
        <w:gridCol w:w="2012"/>
        <w:gridCol w:w="2243"/>
      </w:tblGrid>
      <w:tr w:rsidR="0027133A" w:rsidRPr="00891951" w14:paraId="1DB2E485" w14:textId="77777777" w:rsidTr="00D65749">
        <w:trPr>
          <w:jc w:val="center"/>
        </w:trPr>
        <w:tc>
          <w:tcPr>
            <w:tcW w:w="0" w:type="auto"/>
            <w:tcBorders>
              <w:top w:val="nil"/>
              <w:left w:val="nil"/>
            </w:tcBorders>
          </w:tcPr>
          <w:p w14:paraId="662E4437" w14:textId="77777777" w:rsidR="0027133A" w:rsidRPr="00891951" w:rsidRDefault="0027133A" w:rsidP="00D65749">
            <w:pPr>
              <w:jc w:val="center"/>
            </w:pPr>
          </w:p>
        </w:tc>
        <w:tc>
          <w:tcPr>
            <w:tcW w:w="0" w:type="auto"/>
            <w:tcBorders>
              <w:top w:val="nil"/>
            </w:tcBorders>
          </w:tcPr>
          <w:p w14:paraId="17FBDDCE" w14:textId="77777777" w:rsidR="0027133A" w:rsidRPr="00891951" w:rsidRDefault="0027133A" w:rsidP="00D65749">
            <w:pPr>
              <w:jc w:val="center"/>
            </w:pPr>
            <w:r w:rsidRPr="00891951">
              <w:t>eher wahrscheinlich</w:t>
            </w:r>
          </w:p>
        </w:tc>
        <w:tc>
          <w:tcPr>
            <w:tcW w:w="0" w:type="auto"/>
            <w:tcBorders>
              <w:top w:val="nil"/>
              <w:right w:val="nil"/>
            </w:tcBorders>
          </w:tcPr>
          <w:p w14:paraId="3478E9EC" w14:textId="77777777" w:rsidR="0027133A" w:rsidRPr="00891951" w:rsidRDefault="0027133A" w:rsidP="00D65749">
            <w:pPr>
              <w:jc w:val="center"/>
            </w:pPr>
            <w:r w:rsidRPr="00891951">
              <w:t>eher unwahrscheinlich</w:t>
            </w:r>
          </w:p>
        </w:tc>
      </w:tr>
      <w:tr w:rsidR="00C35C4B" w:rsidRPr="00891951" w14:paraId="389594B2" w14:textId="77777777" w:rsidTr="00D65749">
        <w:trPr>
          <w:jc w:val="center"/>
        </w:trPr>
        <w:tc>
          <w:tcPr>
            <w:tcW w:w="0" w:type="auto"/>
            <w:tcBorders>
              <w:left w:val="nil"/>
            </w:tcBorders>
          </w:tcPr>
          <w:p w14:paraId="72F5775D" w14:textId="77777777" w:rsidR="00C35C4B" w:rsidRPr="00891951" w:rsidRDefault="00C35C4B" w:rsidP="00C35C4B">
            <w:r w:rsidRPr="00891951">
              <w:t xml:space="preserve">Er ist überrascht </w:t>
            </w:r>
          </w:p>
        </w:tc>
        <w:sdt>
          <w:sdtPr>
            <w:rPr>
              <w:sz w:val="24"/>
              <w:szCs w:val="24"/>
            </w:rPr>
            <w:id w:val="-1301231781"/>
            <w14:checkbox>
              <w14:checked w14:val="0"/>
              <w14:checkedState w14:val="2612" w14:font="MS Gothic"/>
              <w14:uncheckedState w14:val="2610" w14:font="MS Gothic"/>
            </w14:checkbox>
          </w:sdtPr>
          <w:sdtContent>
            <w:tc>
              <w:tcPr>
                <w:tcW w:w="0" w:type="auto"/>
              </w:tcPr>
              <w:p w14:paraId="4DF11BB4" w14:textId="77777777" w:rsidR="00C35C4B" w:rsidRPr="00891951" w:rsidRDefault="00C35C4B" w:rsidP="00C35C4B">
                <w:pPr>
                  <w:jc w:val="center"/>
                </w:pPr>
                <w:r w:rsidRPr="00973F28">
                  <w:rPr>
                    <w:rFonts w:ascii="Segoe UI Symbol" w:hAnsi="Segoe UI Symbol" w:cs="Segoe UI Symbol"/>
                    <w:sz w:val="24"/>
                    <w:szCs w:val="24"/>
                  </w:rPr>
                  <w:t>☐</w:t>
                </w:r>
              </w:p>
            </w:tc>
          </w:sdtContent>
        </w:sdt>
        <w:sdt>
          <w:sdtPr>
            <w:rPr>
              <w:sz w:val="24"/>
              <w:szCs w:val="24"/>
            </w:rPr>
            <w:id w:val="1378583708"/>
            <w14:checkbox>
              <w14:checked w14:val="0"/>
              <w14:checkedState w14:val="2612" w14:font="MS Gothic"/>
              <w14:uncheckedState w14:val="2610" w14:font="MS Gothic"/>
            </w14:checkbox>
          </w:sdtPr>
          <w:sdtContent>
            <w:tc>
              <w:tcPr>
                <w:tcW w:w="0" w:type="auto"/>
                <w:tcBorders>
                  <w:right w:val="nil"/>
                </w:tcBorders>
              </w:tcPr>
              <w:p w14:paraId="35C0980A" w14:textId="77777777" w:rsidR="00C35C4B" w:rsidRPr="00891951" w:rsidRDefault="00C35C4B" w:rsidP="00C35C4B">
                <w:pPr>
                  <w:jc w:val="center"/>
                </w:pPr>
                <w:r w:rsidRPr="00973F28">
                  <w:rPr>
                    <w:rFonts w:ascii="Segoe UI Symbol" w:hAnsi="Segoe UI Symbol" w:cs="Segoe UI Symbol"/>
                    <w:sz w:val="24"/>
                    <w:szCs w:val="24"/>
                  </w:rPr>
                  <w:t>☐</w:t>
                </w:r>
              </w:p>
            </w:tc>
          </w:sdtContent>
        </w:sdt>
      </w:tr>
      <w:tr w:rsidR="00C35C4B" w:rsidRPr="00891951" w14:paraId="609BEE59" w14:textId="77777777" w:rsidTr="00D65749">
        <w:trPr>
          <w:jc w:val="center"/>
        </w:trPr>
        <w:tc>
          <w:tcPr>
            <w:tcW w:w="0" w:type="auto"/>
            <w:tcBorders>
              <w:left w:val="nil"/>
            </w:tcBorders>
          </w:tcPr>
          <w:p w14:paraId="5D763B11" w14:textId="77777777" w:rsidR="00C35C4B" w:rsidRPr="00891951" w:rsidRDefault="00C35C4B" w:rsidP="00C35C4B">
            <w:r w:rsidRPr="00891951">
              <w:t>Er ist dankbar</w:t>
            </w:r>
          </w:p>
        </w:tc>
        <w:sdt>
          <w:sdtPr>
            <w:rPr>
              <w:sz w:val="24"/>
              <w:szCs w:val="24"/>
            </w:rPr>
            <w:id w:val="-1256823545"/>
            <w14:checkbox>
              <w14:checked w14:val="0"/>
              <w14:checkedState w14:val="2612" w14:font="MS Gothic"/>
              <w14:uncheckedState w14:val="2610" w14:font="MS Gothic"/>
            </w14:checkbox>
          </w:sdtPr>
          <w:sdtContent>
            <w:tc>
              <w:tcPr>
                <w:tcW w:w="0" w:type="auto"/>
              </w:tcPr>
              <w:p w14:paraId="1BC4E32E" w14:textId="77777777" w:rsidR="00C35C4B" w:rsidRPr="00891951" w:rsidRDefault="00C35C4B" w:rsidP="00C35C4B">
                <w:pPr>
                  <w:jc w:val="center"/>
                </w:pPr>
                <w:r w:rsidRPr="00973F28">
                  <w:rPr>
                    <w:rFonts w:ascii="Segoe UI Symbol" w:hAnsi="Segoe UI Symbol" w:cs="Segoe UI Symbol"/>
                    <w:sz w:val="24"/>
                    <w:szCs w:val="24"/>
                  </w:rPr>
                  <w:t>☐</w:t>
                </w:r>
              </w:p>
            </w:tc>
          </w:sdtContent>
        </w:sdt>
        <w:sdt>
          <w:sdtPr>
            <w:rPr>
              <w:sz w:val="24"/>
              <w:szCs w:val="24"/>
            </w:rPr>
            <w:id w:val="254638907"/>
            <w14:checkbox>
              <w14:checked w14:val="0"/>
              <w14:checkedState w14:val="2612" w14:font="MS Gothic"/>
              <w14:uncheckedState w14:val="2610" w14:font="MS Gothic"/>
            </w14:checkbox>
          </w:sdtPr>
          <w:sdtContent>
            <w:tc>
              <w:tcPr>
                <w:tcW w:w="0" w:type="auto"/>
                <w:tcBorders>
                  <w:right w:val="nil"/>
                </w:tcBorders>
              </w:tcPr>
              <w:p w14:paraId="6B4C13AE" w14:textId="77777777" w:rsidR="00C35C4B" w:rsidRPr="00891951" w:rsidRDefault="00C35C4B" w:rsidP="00C35C4B">
                <w:pPr>
                  <w:jc w:val="center"/>
                </w:pPr>
                <w:r w:rsidRPr="00973F28">
                  <w:rPr>
                    <w:rFonts w:ascii="Segoe UI Symbol" w:hAnsi="Segoe UI Symbol" w:cs="Segoe UI Symbol"/>
                    <w:sz w:val="24"/>
                    <w:szCs w:val="24"/>
                  </w:rPr>
                  <w:t>☐</w:t>
                </w:r>
              </w:p>
            </w:tc>
          </w:sdtContent>
        </w:sdt>
      </w:tr>
      <w:tr w:rsidR="00C35C4B" w:rsidRPr="00891951" w14:paraId="0F1D933D" w14:textId="77777777" w:rsidTr="00D65749">
        <w:trPr>
          <w:jc w:val="center"/>
        </w:trPr>
        <w:tc>
          <w:tcPr>
            <w:tcW w:w="0" w:type="auto"/>
            <w:tcBorders>
              <w:left w:val="nil"/>
            </w:tcBorders>
          </w:tcPr>
          <w:p w14:paraId="5913BB26" w14:textId="77777777" w:rsidR="00C35C4B" w:rsidRPr="00891951" w:rsidRDefault="00C35C4B" w:rsidP="00C35C4B">
            <w:r w:rsidRPr="00891951">
              <w:t>Er bereut etwas</w:t>
            </w:r>
          </w:p>
        </w:tc>
        <w:sdt>
          <w:sdtPr>
            <w:rPr>
              <w:sz w:val="24"/>
              <w:szCs w:val="24"/>
            </w:rPr>
            <w:id w:val="-475059526"/>
            <w14:checkbox>
              <w14:checked w14:val="0"/>
              <w14:checkedState w14:val="2612" w14:font="MS Gothic"/>
              <w14:uncheckedState w14:val="2610" w14:font="MS Gothic"/>
            </w14:checkbox>
          </w:sdtPr>
          <w:sdtContent>
            <w:tc>
              <w:tcPr>
                <w:tcW w:w="0" w:type="auto"/>
              </w:tcPr>
              <w:p w14:paraId="64FF9371" w14:textId="77777777" w:rsidR="00C35C4B" w:rsidRPr="00891951" w:rsidRDefault="00C35C4B" w:rsidP="00C35C4B">
                <w:pPr>
                  <w:jc w:val="center"/>
                </w:pPr>
                <w:r w:rsidRPr="00973F28">
                  <w:rPr>
                    <w:rFonts w:ascii="Segoe UI Symbol" w:hAnsi="Segoe UI Symbol" w:cs="Segoe UI Symbol"/>
                    <w:sz w:val="24"/>
                    <w:szCs w:val="24"/>
                  </w:rPr>
                  <w:t>☐</w:t>
                </w:r>
              </w:p>
            </w:tc>
          </w:sdtContent>
        </w:sdt>
        <w:sdt>
          <w:sdtPr>
            <w:rPr>
              <w:sz w:val="24"/>
              <w:szCs w:val="24"/>
            </w:rPr>
            <w:id w:val="1624727907"/>
            <w14:checkbox>
              <w14:checked w14:val="0"/>
              <w14:checkedState w14:val="2612" w14:font="MS Gothic"/>
              <w14:uncheckedState w14:val="2610" w14:font="MS Gothic"/>
            </w14:checkbox>
          </w:sdtPr>
          <w:sdtContent>
            <w:tc>
              <w:tcPr>
                <w:tcW w:w="0" w:type="auto"/>
                <w:tcBorders>
                  <w:right w:val="nil"/>
                </w:tcBorders>
              </w:tcPr>
              <w:p w14:paraId="3BC852CF" w14:textId="77777777" w:rsidR="00C35C4B" w:rsidRPr="00891951" w:rsidRDefault="00C35C4B" w:rsidP="00C35C4B">
                <w:pPr>
                  <w:jc w:val="center"/>
                </w:pPr>
                <w:r w:rsidRPr="00973F28">
                  <w:rPr>
                    <w:rFonts w:ascii="Segoe UI Symbol" w:hAnsi="Segoe UI Symbol" w:cs="Segoe UI Symbol"/>
                    <w:sz w:val="24"/>
                    <w:szCs w:val="24"/>
                  </w:rPr>
                  <w:t>☐</w:t>
                </w:r>
              </w:p>
            </w:tc>
          </w:sdtContent>
        </w:sdt>
      </w:tr>
      <w:tr w:rsidR="00C35C4B" w:rsidRPr="00891951" w14:paraId="73FF4539" w14:textId="77777777" w:rsidTr="00D65749">
        <w:trPr>
          <w:jc w:val="center"/>
        </w:trPr>
        <w:tc>
          <w:tcPr>
            <w:tcW w:w="0" w:type="auto"/>
            <w:tcBorders>
              <w:left w:val="nil"/>
              <w:bottom w:val="single" w:sz="8" w:space="0" w:color="000000" w:themeColor="text1"/>
            </w:tcBorders>
          </w:tcPr>
          <w:p w14:paraId="7CA63BEF" w14:textId="77777777" w:rsidR="00C35C4B" w:rsidRPr="00891951" w:rsidRDefault="00C35C4B" w:rsidP="00C35C4B">
            <w:r w:rsidRPr="00891951">
              <w:t>Er hat Angst</w:t>
            </w:r>
          </w:p>
        </w:tc>
        <w:sdt>
          <w:sdtPr>
            <w:rPr>
              <w:sz w:val="24"/>
              <w:szCs w:val="24"/>
            </w:rPr>
            <w:id w:val="1516581739"/>
            <w14:checkbox>
              <w14:checked w14:val="0"/>
              <w14:checkedState w14:val="2612" w14:font="MS Gothic"/>
              <w14:uncheckedState w14:val="2610" w14:font="MS Gothic"/>
            </w14:checkbox>
          </w:sdtPr>
          <w:sdtContent>
            <w:tc>
              <w:tcPr>
                <w:tcW w:w="0" w:type="auto"/>
                <w:tcBorders>
                  <w:bottom w:val="single" w:sz="8" w:space="0" w:color="000000" w:themeColor="text1"/>
                </w:tcBorders>
              </w:tcPr>
              <w:p w14:paraId="1056498C" w14:textId="77777777" w:rsidR="00C35C4B" w:rsidRPr="00891951" w:rsidRDefault="00C35C4B" w:rsidP="00C35C4B">
                <w:pPr>
                  <w:jc w:val="center"/>
                </w:pPr>
                <w:r w:rsidRPr="00973F28">
                  <w:rPr>
                    <w:rFonts w:ascii="Segoe UI Symbol" w:hAnsi="Segoe UI Symbol" w:cs="Segoe UI Symbol"/>
                    <w:sz w:val="24"/>
                    <w:szCs w:val="24"/>
                  </w:rPr>
                  <w:t>☐</w:t>
                </w:r>
              </w:p>
            </w:tc>
          </w:sdtContent>
        </w:sdt>
        <w:sdt>
          <w:sdtPr>
            <w:rPr>
              <w:sz w:val="24"/>
              <w:szCs w:val="24"/>
            </w:rPr>
            <w:id w:val="-727226946"/>
            <w14:checkbox>
              <w14:checked w14:val="0"/>
              <w14:checkedState w14:val="2612" w14:font="MS Gothic"/>
              <w14:uncheckedState w14:val="2610" w14:font="MS Gothic"/>
            </w14:checkbox>
          </w:sdtPr>
          <w:sdtContent>
            <w:tc>
              <w:tcPr>
                <w:tcW w:w="0" w:type="auto"/>
                <w:tcBorders>
                  <w:bottom w:val="single" w:sz="8" w:space="0" w:color="000000" w:themeColor="text1"/>
                  <w:right w:val="nil"/>
                </w:tcBorders>
              </w:tcPr>
              <w:p w14:paraId="59502DF0" w14:textId="77777777" w:rsidR="00C35C4B" w:rsidRPr="00891951" w:rsidRDefault="00C35C4B" w:rsidP="00C35C4B">
                <w:pPr>
                  <w:jc w:val="center"/>
                </w:pPr>
                <w:r w:rsidRPr="00973F28">
                  <w:rPr>
                    <w:rFonts w:ascii="Segoe UI Symbol" w:hAnsi="Segoe UI Symbol" w:cs="Segoe UI Symbol"/>
                    <w:sz w:val="24"/>
                    <w:szCs w:val="24"/>
                  </w:rPr>
                  <w:t>☐</w:t>
                </w:r>
              </w:p>
            </w:tc>
          </w:sdtContent>
        </w:sdt>
      </w:tr>
      <w:tr w:rsidR="00C35C4B" w:rsidRPr="00891951" w14:paraId="3E463C40" w14:textId="77777777" w:rsidTr="00D65749">
        <w:trPr>
          <w:jc w:val="center"/>
        </w:trPr>
        <w:tc>
          <w:tcPr>
            <w:tcW w:w="0" w:type="auto"/>
            <w:tcBorders>
              <w:left w:val="nil"/>
              <w:bottom w:val="nil"/>
            </w:tcBorders>
          </w:tcPr>
          <w:p w14:paraId="230F9146" w14:textId="77777777" w:rsidR="00C35C4B" w:rsidRPr="00891951" w:rsidRDefault="00C35C4B" w:rsidP="00C35C4B">
            <w:r w:rsidRPr="00891951">
              <w:t>Er fühlt sich schuldig</w:t>
            </w:r>
          </w:p>
        </w:tc>
        <w:sdt>
          <w:sdtPr>
            <w:rPr>
              <w:sz w:val="24"/>
              <w:szCs w:val="24"/>
            </w:rPr>
            <w:id w:val="-1863742223"/>
            <w14:checkbox>
              <w14:checked w14:val="0"/>
              <w14:checkedState w14:val="2612" w14:font="MS Gothic"/>
              <w14:uncheckedState w14:val="2610" w14:font="MS Gothic"/>
            </w14:checkbox>
          </w:sdtPr>
          <w:sdtContent>
            <w:tc>
              <w:tcPr>
                <w:tcW w:w="0" w:type="auto"/>
                <w:tcBorders>
                  <w:bottom w:val="nil"/>
                </w:tcBorders>
              </w:tcPr>
              <w:p w14:paraId="2744DDC2" w14:textId="77777777" w:rsidR="00C35C4B" w:rsidRPr="00891951" w:rsidRDefault="00C35C4B" w:rsidP="00C35C4B">
                <w:pPr>
                  <w:jc w:val="center"/>
                </w:pPr>
                <w:r w:rsidRPr="00973F28">
                  <w:rPr>
                    <w:rFonts w:ascii="Segoe UI Symbol" w:hAnsi="Segoe UI Symbol" w:cs="Segoe UI Symbol"/>
                    <w:sz w:val="24"/>
                    <w:szCs w:val="24"/>
                  </w:rPr>
                  <w:t>☐</w:t>
                </w:r>
              </w:p>
            </w:tc>
          </w:sdtContent>
        </w:sdt>
        <w:sdt>
          <w:sdtPr>
            <w:rPr>
              <w:sz w:val="24"/>
              <w:szCs w:val="24"/>
            </w:rPr>
            <w:id w:val="1765809784"/>
            <w14:checkbox>
              <w14:checked w14:val="0"/>
              <w14:checkedState w14:val="2612" w14:font="MS Gothic"/>
              <w14:uncheckedState w14:val="2610" w14:font="MS Gothic"/>
            </w14:checkbox>
          </w:sdtPr>
          <w:sdtContent>
            <w:tc>
              <w:tcPr>
                <w:tcW w:w="0" w:type="auto"/>
                <w:tcBorders>
                  <w:bottom w:val="nil"/>
                  <w:right w:val="nil"/>
                </w:tcBorders>
              </w:tcPr>
              <w:p w14:paraId="17FC1F37" w14:textId="77777777" w:rsidR="00C35C4B" w:rsidRPr="00891951" w:rsidRDefault="00C35C4B" w:rsidP="00C35C4B">
                <w:pPr>
                  <w:jc w:val="center"/>
                </w:pPr>
                <w:r w:rsidRPr="00973F28">
                  <w:rPr>
                    <w:rFonts w:ascii="Segoe UI Symbol" w:hAnsi="Segoe UI Symbol" w:cs="Segoe UI Symbol"/>
                    <w:sz w:val="24"/>
                    <w:szCs w:val="24"/>
                  </w:rPr>
                  <w:t>☐</w:t>
                </w:r>
              </w:p>
            </w:tc>
          </w:sdtContent>
        </w:sdt>
      </w:tr>
    </w:tbl>
    <w:p w14:paraId="278230BA" w14:textId="77777777" w:rsidR="0027133A" w:rsidRPr="00891951" w:rsidRDefault="0027133A" w:rsidP="0027133A"/>
    <w:p w14:paraId="4894225E" w14:textId="77777777" w:rsidR="0027133A" w:rsidRPr="00891951" w:rsidRDefault="0027133A" w:rsidP="0027133A">
      <w:r w:rsidRPr="00891951">
        <w:t>Die korrekte Auswahl der Gefühle der Beispielaufgabe wäre:</w:t>
      </w:r>
      <w:r w:rsidRPr="00891951">
        <w:br/>
        <w:t>Wahrscheinlich – Unwahrscheinlich – Unwahrscheinlich – Wahrscheinlich - Unwahrscheinlich</w:t>
      </w:r>
    </w:p>
    <w:p w14:paraId="75F73EF8" w14:textId="77777777" w:rsidR="0027133A" w:rsidRDefault="0027133A">
      <w:r>
        <w:br w:type="page"/>
      </w:r>
    </w:p>
    <w:p w14:paraId="2CA47D3C" w14:textId="77777777" w:rsidR="009E4B91" w:rsidRDefault="009E4B91" w:rsidP="0027133A">
      <w:pPr>
        <w:tabs>
          <w:tab w:val="left" w:pos="701"/>
        </w:tabs>
        <w:sectPr w:rsidR="009E4B91" w:rsidSect="00856ECB">
          <w:headerReference w:type="default" r:id="rId18"/>
          <w:pgSz w:w="11906" w:h="16838"/>
          <w:pgMar w:top="851" w:right="1134" w:bottom="851" w:left="1134" w:header="680" w:footer="709" w:gutter="0"/>
          <w:cols w:space="708"/>
          <w:docGrid w:linePitch="360"/>
        </w:sectPr>
      </w:pPr>
    </w:p>
    <w:p w14:paraId="7B8B5ED9" w14:textId="77777777" w:rsidR="00383D2C" w:rsidRPr="00383D2C" w:rsidRDefault="00383D2C" w:rsidP="00383D2C">
      <w:pPr>
        <w:widowControl w:val="0"/>
        <w:spacing w:after="0" w:line="240" w:lineRule="auto"/>
        <w:outlineLvl w:val="0"/>
        <w:rPr>
          <w:rFonts w:ascii="Segoe UI" w:eastAsia="MS Gothic" w:hAnsi="Segoe UI"/>
          <w:b/>
          <w:bCs/>
          <w:color w:val="000000" w:themeColor="text1"/>
          <w:sz w:val="36"/>
          <w:szCs w:val="29"/>
        </w:rPr>
      </w:pPr>
      <w:bookmarkStart w:id="10" w:name="_Toc102179002"/>
      <w:r w:rsidRPr="00383D2C">
        <w:rPr>
          <w:rFonts w:ascii="Segoe UI" w:eastAsia="MS Gothic" w:hAnsi="Segoe UI"/>
          <w:b/>
          <w:bCs/>
          <w:color w:val="000000" w:themeColor="text1"/>
          <w:sz w:val="36"/>
          <w:szCs w:val="29"/>
        </w:rPr>
        <w:lastRenderedPageBreak/>
        <w:t>Soziales Entscheiden</w:t>
      </w:r>
      <w:bookmarkEnd w:id="10"/>
    </w:p>
    <w:p w14:paraId="2CC2A724" w14:textId="77777777" w:rsidR="00383D2C" w:rsidRPr="006F7F68" w:rsidRDefault="00383D2C" w:rsidP="006F7F68">
      <w:pPr>
        <w:pStyle w:val="berschrift4"/>
      </w:pPr>
      <w:r w:rsidRPr="006F7F68">
        <w:t>Bearbeitungszeit für 1</w:t>
      </w:r>
      <w:r w:rsidR="003E7D6B" w:rsidRPr="006F7F68">
        <w:t>4</w:t>
      </w:r>
      <w:r w:rsidRPr="006F7F68">
        <w:t xml:space="preserve"> Aufgaben: </w:t>
      </w:r>
      <w:r w:rsidR="003E7D6B" w:rsidRPr="006F7F68">
        <w:t>21</w:t>
      </w:r>
      <w:r w:rsidRPr="006F7F68">
        <w:t xml:space="preserve"> Minuten</w:t>
      </w:r>
    </w:p>
    <w:tbl>
      <w:tblPr>
        <w:tblStyle w:val="Tabellenraster1"/>
        <w:tblW w:w="0" w:type="auto"/>
        <w:tblLook w:val="04A0" w:firstRow="1" w:lastRow="0" w:firstColumn="1" w:lastColumn="0" w:noHBand="0" w:noVBand="1"/>
      </w:tblPr>
      <w:tblGrid>
        <w:gridCol w:w="9628"/>
      </w:tblGrid>
      <w:tr w:rsidR="00383D2C" w:rsidRPr="00383D2C" w14:paraId="3C0BA8B7" w14:textId="77777777" w:rsidTr="00D65749">
        <w:trPr>
          <w:trHeight w:val="1595"/>
        </w:trPr>
        <w:tc>
          <w:tcPr>
            <w:tcW w:w="9628" w:type="dxa"/>
            <w:vAlign w:val="center"/>
          </w:tcPr>
          <w:p w14:paraId="4292D0BE" w14:textId="77777777" w:rsidR="00383D2C" w:rsidRPr="00383D2C" w:rsidRDefault="00383D2C" w:rsidP="00383D2C">
            <w:r w:rsidRPr="00383D2C">
              <w:t xml:space="preserve">Der folgende Untertest überprüft Ihre Fähigkeit in fiktiven Situationen soziale Entscheidungen </w:t>
            </w:r>
          </w:p>
          <w:p w14:paraId="155ED980" w14:textId="77777777" w:rsidR="00383D2C" w:rsidRPr="00383D2C" w:rsidRDefault="00383D2C" w:rsidP="00383D2C">
            <w:r w:rsidRPr="00383D2C">
              <w:t xml:space="preserve">zu treffen. Ihnen werden ein Szenario sowie fünf mögliche Überlegungen bezüglich der Handlungsweise </w:t>
            </w:r>
          </w:p>
          <w:p w14:paraId="72CABA1F" w14:textId="77777777" w:rsidR="00383D2C" w:rsidRPr="00383D2C" w:rsidRDefault="00383D2C" w:rsidP="00383D2C">
            <w:r w:rsidRPr="00383D2C">
              <w:t xml:space="preserve">präsentiert. Bitte Reihen sie die Überlegungen nach ihrer moralischen Relevanz. Die Wichtigste bzw. bestmögliche Antwort muss dabei auf Position 1 gereiht werden, die Unwichtigste an Position 5. </w:t>
            </w:r>
          </w:p>
          <w:p w14:paraId="6653210F" w14:textId="77777777" w:rsidR="00383D2C" w:rsidRPr="00383D2C" w:rsidRDefault="00383D2C" w:rsidP="00383D2C"/>
          <w:p w14:paraId="1E282893" w14:textId="77777777" w:rsidR="00383D2C" w:rsidRPr="00383D2C" w:rsidRDefault="00383D2C" w:rsidP="00383D2C">
            <w:r w:rsidRPr="00383D2C">
              <w:t xml:space="preserve">Bitte markieren Sie für jede Aufgabe die korrekte Antwort in Ihrem Antwortbogen, da ausschließlich </w:t>
            </w:r>
          </w:p>
          <w:p w14:paraId="05A94701" w14:textId="77777777" w:rsidR="00383D2C" w:rsidRPr="00383D2C" w:rsidRDefault="00383D2C" w:rsidP="00383D2C">
            <w:r w:rsidRPr="00383D2C">
              <w:t>dieser für die Auswertung Ihrer Ergebnisse herangezogen wird. Markierungen im Testheft werden nicht beurteilt.</w:t>
            </w:r>
          </w:p>
          <w:p w14:paraId="4A159C4C" w14:textId="77777777" w:rsidR="00383D2C" w:rsidRPr="00383D2C" w:rsidRDefault="00383D2C" w:rsidP="00383D2C"/>
          <w:p w14:paraId="3A19EC85" w14:textId="77777777" w:rsidR="00383D2C" w:rsidRPr="00383D2C" w:rsidRDefault="00383D2C" w:rsidP="00383D2C">
            <w:r w:rsidRPr="00383D2C">
              <w:t xml:space="preserve">Das Zurückblättern zum vorherigen Untertest, sowie das selbstständige Weiterblättern zum nächsten Untertest ist nicht erlaubt und führt zum sofortigen Ausschluss von der Prüfung. </w:t>
            </w:r>
          </w:p>
          <w:p w14:paraId="0F938D26" w14:textId="77777777" w:rsidR="00383D2C" w:rsidRPr="00383D2C" w:rsidRDefault="00383D2C" w:rsidP="00383D2C"/>
          <w:p w14:paraId="2A9AB4B0" w14:textId="77777777" w:rsidR="00383D2C" w:rsidRPr="00383D2C" w:rsidRDefault="00383D2C" w:rsidP="00383D2C">
            <w:r w:rsidRPr="00383D2C">
              <w:t xml:space="preserve">Sie dürfen mit der Bearbeitung der Aufgaben erst beginnen, wenn der Testleiter den Untertest </w:t>
            </w:r>
          </w:p>
          <w:p w14:paraId="0C127B2A" w14:textId="77777777" w:rsidR="00383D2C" w:rsidRPr="00383D2C" w:rsidRDefault="00383D2C" w:rsidP="00383D2C">
            <w:r w:rsidRPr="00383D2C">
              <w:t xml:space="preserve">freigegeben hat! </w:t>
            </w:r>
          </w:p>
        </w:tc>
      </w:tr>
    </w:tbl>
    <w:p w14:paraId="26543FA3" w14:textId="77777777" w:rsidR="00383D2C" w:rsidRPr="00383D2C" w:rsidRDefault="00383D2C" w:rsidP="00383D2C"/>
    <w:p w14:paraId="091A0AD0" w14:textId="77777777" w:rsidR="00383D2C" w:rsidRPr="00383D2C" w:rsidRDefault="00383D2C" w:rsidP="00383D2C">
      <w:pPr>
        <w:rPr>
          <w:b/>
          <w:sz w:val="24"/>
        </w:rPr>
      </w:pPr>
    </w:p>
    <w:p w14:paraId="471D82B0" w14:textId="77777777" w:rsidR="00383D2C" w:rsidRPr="00383D2C" w:rsidRDefault="00383D2C" w:rsidP="00383D2C">
      <w:pPr>
        <w:rPr>
          <w:b/>
          <w:sz w:val="24"/>
        </w:rPr>
      </w:pPr>
      <w:r w:rsidRPr="00383D2C">
        <w:rPr>
          <w:b/>
          <w:sz w:val="24"/>
        </w:rPr>
        <w:t xml:space="preserve">Beispielaufgabe: </w:t>
      </w:r>
    </w:p>
    <w:p w14:paraId="522B6B75" w14:textId="77777777" w:rsidR="00383D2C" w:rsidRPr="00383D2C" w:rsidRDefault="00383D2C" w:rsidP="00383D2C">
      <w:r w:rsidRPr="00383D2C">
        <w:t xml:space="preserve">Anna findet 50€ auf dem Boden liegen. Ein älterer Herr kommt vorbei und fragt, ob Anna 50€ auf dem Boden gefunden hätte, da er den Geldschein verloren hat. Anna ist sich nun unsicher, wie sie sich verhalten soll. </w:t>
      </w:r>
      <w:r w:rsidRPr="00383D2C">
        <w:rPr>
          <w:lang w:bidi="ar-EG"/>
        </w:rPr>
        <w:t>Wie relevant sollten Ihrer Meinung nach die folgenden Überlegungen, die Tobias bei seiner Entscheidung haben könnte, sein?</w:t>
      </w:r>
    </w:p>
    <w:p w14:paraId="66C65951" w14:textId="77777777" w:rsidR="00383D2C" w:rsidRPr="00383D2C" w:rsidRDefault="00383D2C" w:rsidP="00D23E2E">
      <w:pPr>
        <w:pStyle w:val="berschrift2"/>
        <w:numPr>
          <w:ilvl w:val="0"/>
          <w:numId w:val="15"/>
        </w:numPr>
      </w:pPr>
      <w:r w:rsidRPr="00383D2C">
        <w:t>„Würde ich nicht die Pflicht haben, immer die Wahrheit zu sagen?“</w:t>
      </w:r>
    </w:p>
    <w:p w14:paraId="625D7541" w14:textId="77777777" w:rsidR="00383D2C" w:rsidRPr="00383D2C" w:rsidRDefault="00383D2C" w:rsidP="00D23E2E">
      <w:pPr>
        <w:pStyle w:val="berschrift2"/>
        <w:numPr>
          <w:ilvl w:val="0"/>
          <w:numId w:val="15"/>
        </w:numPr>
      </w:pPr>
      <w:r w:rsidRPr="00383D2C">
        <w:t>„Würde ich dem älteren Mann, nicht das Geld zurückgeben müssen, da es sein Eigentum ist?“</w:t>
      </w:r>
    </w:p>
    <w:p w14:paraId="36682FFB" w14:textId="77777777" w:rsidR="00383D2C" w:rsidRPr="00383D2C" w:rsidRDefault="00383D2C" w:rsidP="00D23E2E">
      <w:pPr>
        <w:pStyle w:val="berschrift2"/>
        <w:numPr>
          <w:ilvl w:val="0"/>
          <w:numId w:val="15"/>
        </w:numPr>
      </w:pPr>
      <w:r w:rsidRPr="00383D2C">
        <w:t>„Was würden andere an meiner Stelle tun?“</w:t>
      </w:r>
    </w:p>
    <w:p w14:paraId="56058334" w14:textId="77777777" w:rsidR="00383D2C" w:rsidRPr="00383D2C" w:rsidRDefault="00383D2C" w:rsidP="00D23E2E">
      <w:pPr>
        <w:pStyle w:val="berschrift2"/>
        <w:numPr>
          <w:ilvl w:val="0"/>
          <w:numId w:val="15"/>
        </w:numPr>
      </w:pPr>
      <w:r w:rsidRPr="00383D2C">
        <w:t>„Würde es ihm auffallen, wenn ich ihn anlüge?“</w:t>
      </w:r>
    </w:p>
    <w:p w14:paraId="2C87459F" w14:textId="77777777" w:rsidR="00383D2C" w:rsidRPr="00383D2C" w:rsidRDefault="00383D2C" w:rsidP="00D23E2E">
      <w:pPr>
        <w:pStyle w:val="berschrift2"/>
        <w:numPr>
          <w:ilvl w:val="0"/>
          <w:numId w:val="15"/>
        </w:numPr>
      </w:pPr>
      <w:r w:rsidRPr="00383D2C">
        <w:t>„Würde ich mir mit dem Geld für die nächsten Wochen Essen kaufen können?“</w:t>
      </w:r>
    </w:p>
    <w:p w14:paraId="5C86B588" w14:textId="77777777" w:rsidR="00383D2C" w:rsidRPr="00383D2C" w:rsidRDefault="00383D2C" w:rsidP="00383D2C"/>
    <w:p w14:paraId="36EF1B44" w14:textId="77777777" w:rsidR="00383D2C" w:rsidRDefault="00383D2C" w:rsidP="00383D2C">
      <w:r w:rsidRPr="00383D2C">
        <w:t>Die korrekte Reihung der Antwortmöglichkeiten der Beispielaufgabe wäre B – A – C – E – D.</w:t>
      </w:r>
    </w:p>
    <w:p w14:paraId="0DF5D905" w14:textId="0ECBE2E5" w:rsidR="00383D2C" w:rsidRDefault="00383D2C" w:rsidP="002464E0"/>
    <w:sectPr w:rsidR="00383D2C" w:rsidSect="002464E0">
      <w:headerReference w:type="default" r:id="rId19"/>
      <w:pgSz w:w="11906" w:h="16838"/>
      <w:pgMar w:top="851" w:right="1134" w:bottom="851" w:left="1134" w:header="680" w:footer="709" w:gutter="0"/>
      <w:pgNumType w:start="9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E627E" w14:textId="77777777" w:rsidR="004939EB" w:rsidRDefault="004939EB" w:rsidP="00F56172">
      <w:pPr>
        <w:spacing w:after="0" w:line="240" w:lineRule="auto"/>
      </w:pPr>
      <w:r>
        <w:separator/>
      </w:r>
    </w:p>
  </w:endnote>
  <w:endnote w:type="continuationSeparator" w:id="0">
    <w:p w14:paraId="44271765" w14:textId="77777777" w:rsidR="004939EB" w:rsidRDefault="004939EB" w:rsidP="00F56172">
      <w:pPr>
        <w:spacing w:after="0" w:line="240" w:lineRule="auto"/>
      </w:pPr>
      <w:r>
        <w:continuationSeparator/>
      </w:r>
    </w:p>
  </w:endnote>
  <w:endnote w:type="continuationNotice" w:id="1">
    <w:p w14:paraId="24B01EF3" w14:textId="77777777" w:rsidR="004939EB" w:rsidRDefault="004939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Gill Sans MT">
    <w:panose1 w:val="020B0502020104020203"/>
    <w:charset w:val="00"/>
    <w:family w:val="swiss"/>
    <w:pitch w:val="variable"/>
    <w:sig w:usb0="00000003"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32CF3" w14:textId="77777777" w:rsidR="004939EB" w:rsidRDefault="004939EB" w:rsidP="00F56172">
      <w:pPr>
        <w:spacing w:after="0" w:line="240" w:lineRule="auto"/>
      </w:pPr>
      <w:r>
        <w:separator/>
      </w:r>
    </w:p>
  </w:footnote>
  <w:footnote w:type="continuationSeparator" w:id="0">
    <w:p w14:paraId="0E9E208E" w14:textId="77777777" w:rsidR="004939EB" w:rsidRDefault="004939EB" w:rsidP="00F56172">
      <w:pPr>
        <w:spacing w:after="0" w:line="240" w:lineRule="auto"/>
      </w:pPr>
      <w:r>
        <w:continuationSeparator/>
      </w:r>
    </w:p>
  </w:footnote>
  <w:footnote w:type="continuationNotice" w:id="1">
    <w:p w14:paraId="1887B0F6" w14:textId="77777777" w:rsidR="004939EB" w:rsidRDefault="004939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0667E" w14:textId="01C886EF" w:rsidR="00222C7C" w:rsidRDefault="00222C7C" w:rsidP="00856ECB">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896E8" w14:textId="77777777" w:rsidR="00164EE8" w:rsidRDefault="00164EE8" w:rsidP="00856ECB">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7B58F" w14:textId="77777777" w:rsidR="004B2CE5" w:rsidRDefault="004B2CE5" w:rsidP="00856ECB">
    <w:pPr>
      <w:pStyle w:val="Kopfzeil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BB57C" w14:textId="7B468E21" w:rsidR="00B50E62" w:rsidRDefault="00B50E62" w:rsidP="00856ECB">
    <w:pPr>
      <w:pStyle w:val="Kopfzeil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AAA7D" w14:textId="77777777" w:rsidR="00D14355" w:rsidRDefault="00D14355" w:rsidP="00856ECB">
    <w:pPr>
      <w:pStyle w:val="Kopfzeile"/>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77807" w14:textId="6CE608DA" w:rsidR="008969AB" w:rsidRDefault="008969AB" w:rsidP="00856ECB">
    <w:pPr>
      <w:pStyle w:val="Kopfzeile"/>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DA4FA" w14:textId="77777777" w:rsidR="00C35C4B" w:rsidRDefault="00C35C4B" w:rsidP="00856ECB">
    <w:pPr>
      <w:pStyle w:val="Kopfzeile"/>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B44F4" w14:textId="3E47C998" w:rsidR="0027133A" w:rsidRDefault="0027133A" w:rsidP="00856ECB">
    <w:pPr>
      <w:pStyle w:val="Kopfzeile"/>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7B58A" w14:textId="77777777" w:rsidR="007F32D2" w:rsidRDefault="007F32D2" w:rsidP="00856ECB">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C12E74C"/>
    <w:lvl w:ilvl="0">
      <w:start w:val="1"/>
      <w:numFmt w:val="bullet"/>
      <w:pStyle w:val="Aufzhlungszeichen"/>
      <w:lvlText w:val=""/>
      <w:lvlJc w:val="left"/>
      <w:pPr>
        <w:tabs>
          <w:tab w:val="num" w:pos="3620"/>
        </w:tabs>
        <w:ind w:left="3620" w:hanging="360"/>
      </w:pPr>
      <w:rPr>
        <w:rFonts w:ascii="Symbol" w:hAnsi="Symbol" w:hint="default"/>
      </w:rPr>
    </w:lvl>
  </w:abstractNum>
  <w:abstractNum w:abstractNumId="1" w15:restartNumberingAfterBreak="0">
    <w:nsid w:val="04C06049"/>
    <w:multiLevelType w:val="hybridMultilevel"/>
    <w:tmpl w:val="31F2653C"/>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CB2E48"/>
    <w:multiLevelType w:val="hybridMultilevel"/>
    <w:tmpl w:val="994CA8C2"/>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E9072F"/>
    <w:multiLevelType w:val="hybridMultilevel"/>
    <w:tmpl w:val="89C03356"/>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D4017"/>
    <w:multiLevelType w:val="hybridMultilevel"/>
    <w:tmpl w:val="064AC26C"/>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92712F"/>
    <w:multiLevelType w:val="hybridMultilevel"/>
    <w:tmpl w:val="C8BED4A0"/>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13057"/>
    <w:multiLevelType w:val="hybridMultilevel"/>
    <w:tmpl w:val="4CB0613E"/>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263E4E"/>
    <w:multiLevelType w:val="hybridMultilevel"/>
    <w:tmpl w:val="027A4728"/>
    <w:lvl w:ilvl="0" w:tplc="47B8F4E8">
      <w:start w:val="1"/>
      <w:numFmt w:val="decimal"/>
      <w:pStyle w:val="berschrift3"/>
      <w:lvlText w:val="%1)"/>
      <w:lvlJc w:val="left"/>
      <w:pPr>
        <w:ind w:left="36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67312E"/>
    <w:multiLevelType w:val="multilevel"/>
    <w:tmpl w:val="C90C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B6937"/>
    <w:multiLevelType w:val="hybridMultilevel"/>
    <w:tmpl w:val="4502D0BA"/>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E627EC"/>
    <w:multiLevelType w:val="multilevel"/>
    <w:tmpl w:val="701C7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11265"/>
    <w:multiLevelType w:val="hybridMultilevel"/>
    <w:tmpl w:val="AB602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C51F4"/>
    <w:multiLevelType w:val="hybridMultilevel"/>
    <w:tmpl w:val="AABED9C2"/>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B056B2"/>
    <w:multiLevelType w:val="hybridMultilevel"/>
    <w:tmpl w:val="8A88F88C"/>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48621D"/>
    <w:multiLevelType w:val="hybridMultilevel"/>
    <w:tmpl w:val="8DC67394"/>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36812"/>
    <w:multiLevelType w:val="hybridMultilevel"/>
    <w:tmpl w:val="7DF0BE54"/>
    <w:lvl w:ilvl="0" w:tplc="806053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74323D"/>
    <w:multiLevelType w:val="multilevel"/>
    <w:tmpl w:val="29503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604437">
    <w:abstractNumId w:val="0"/>
  </w:num>
  <w:num w:numId="2" w16cid:durableId="991061220">
    <w:abstractNumId w:val="11"/>
  </w:num>
  <w:num w:numId="3" w16cid:durableId="1488597032">
    <w:abstractNumId w:val="7"/>
  </w:num>
  <w:num w:numId="4" w16cid:durableId="1154226989">
    <w:abstractNumId w:val="7"/>
    <w:lvlOverride w:ilvl="0">
      <w:startOverride w:val="1"/>
    </w:lvlOverride>
  </w:num>
  <w:num w:numId="5" w16cid:durableId="1766417799">
    <w:abstractNumId w:val="9"/>
  </w:num>
  <w:num w:numId="6" w16cid:durableId="1222520742">
    <w:abstractNumId w:val="5"/>
  </w:num>
  <w:num w:numId="7" w16cid:durableId="1203207218">
    <w:abstractNumId w:val="14"/>
  </w:num>
  <w:num w:numId="8" w16cid:durableId="1689286776">
    <w:abstractNumId w:val="12"/>
  </w:num>
  <w:num w:numId="9" w16cid:durableId="1610814661">
    <w:abstractNumId w:val="1"/>
  </w:num>
  <w:num w:numId="10" w16cid:durableId="734088773">
    <w:abstractNumId w:val="13"/>
  </w:num>
  <w:num w:numId="11" w16cid:durableId="1933008551">
    <w:abstractNumId w:val="15"/>
  </w:num>
  <w:num w:numId="12" w16cid:durableId="1725907068">
    <w:abstractNumId w:val="2"/>
  </w:num>
  <w:num w:numId="13" w16cid:durableId="370227490">
    <w:abstractNumId w:val="4"/>
  </w:num>
  <w:num w:numId="14" w16cid:durableId="1585410866">
    <w:abstractNumId w:val="3"/>
  </w:num>
  <w:num w:numId="15" w16cid:durableId="382292227">
    <w:abstractNumId w:val="6"/>
  </w:num>
  <w:num w:numId="16" w16cid:durableId="1455053009">
    <w:abstractNumId w:val="8"/>
  </w:num>
  <w:num w:numId="17" w16cid:durableId="594096316">
    <w:abstractNumId w:val="10"/>
  </w:num>
  <w:num w:numId="18" w16cid:durableId="1476026969">
    <w:abstractNumId w:val="16"/>
  </w:num>
  <w:num w:numId="19" w16cid:durableId="1686593230">
    <w:abstractNumId w:val="7"/>
  </w:num>
  <w:num w:numId="20" w16cid:durableId="1071540691">
    <w:abstractNumId w:val="7"/>
  </w:num>
  <w:num w:numId="21" w16cid:durableId="967317607">
    <w:abstractNumId w:val="7"/>
  </w:num>
  <w:num w:numId="22" w16cid:durableId="2077315865">
    <w:abstractNumId w:val="7"/>
  </w:num>
  <w:num w:numId="23" w16cid:durableId="2054840547">
    <w:abstractNumId w:val="7"/>
  </w:num>
  <w:num w:numId="24" w16cid:durableId="1612011532">
    <w:abstractNumId w:val="7"/>
  </w:num>
  <w:num w:numId="25" w16cid:durableId="1396972259">
    <w:abstractNumId w:val="7"/>
  </w:num>
  <w:num w:numId="26" w16cid:durableId="105586448">
    <w:abstractNumId w:val="7"/>
  </w:num>
  <w:num w:numId="27" w16cid:durableId="494804177">
    <w:abstractNumId w:val="7"/>
  </w:num>
  <w:num w:numId="28" w16cid:durableId="1565065915">
    <w:abstractNumId w:val="7"/>
  </w:num>
  <w:num w:numId="29" w16cid:durableId="1559051050">
    <w:abstractNumId w:val="7"/>
  </w:num>
  <w:num w:numId="30" w16cid:durableId="715937038">
    <w:abstractNumId w:val="7"/>
  </w:num>
  <w:num w:numId="31" w16cid:durableId="1763648164">
    <w:abstractNumId w:val="7"/>
  </w:num>
  <w:num w:numId="32" w16cid:durableId="97946275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cumentProtection w:formatting="1" w:enforcement="0"/>
  <w:defaultTabStop w:val="357"/>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45"/>
    <w:rsid w:val="00005F32"/>
    <w:rsid w:val="0001310C"/>
    <w:rsid w:val="00013185"/>
    <w:rsid w:val="0001355B"/>
    <w:rsid w:val="000139B9"/>
    <w:rsid w:val="00017DA4"/>
    <w:rsid w:val="00017F0D"/>
    <w:rsid w:val="000214E0"/>
    <w:rsid w:val="00021571"/>
    <w:rsid w:val="0002227C"/>
    <w:rsid w:val="00022940"/>
    <w:rsid w:val="00022E3C"/>
    <w:rsid w:val="00022EDE"/>
    <w:rsid w:val="00027953"/>
    <w:rsid w:val="0003174E"/>
    <w:rsid w:val="000346A9"/>
    <w:rsid w:val="000347F8"/>
    <w:rsid w:val="000356C3"/>
    <w:rsid w:val="000438F1"/>
    <w:rsid w:val="00045459"/>
    <w:rsid w:val="00045490"/>
    <w:rsid w:val="00046153"/>
    <w:rsid w:val="00046494"/>
    <w:rsid w:val="000474D9"/>
    <w:rsid w:val="00050003"/>
    <w:rsid w:val="00052C53"/>
    <w:rsid w:val="00052E0C"/>
    <w:rsid w:val="00054FF0"/>
    <w:rsid w:val="00056BE8"/>
    <w:rsid w:val="00056F38"/>
    <w:rsid w:val="00060EB3"/>
    <w:rsid w:val="0006207F"/>
    <w:rsid w:val="00062D26"/>
    <w:rsid w:val="00063E78"/>
    <w:rsid w:val="000708F3"/>
    <w:rsid w:val="00071E4C"/>
    <w:rsid w:val="000724C2"/>
    <w:rsid w:val="00072A9A"/>
    <w:rsid w:val="0007307D"/>
    <w:rsid w:val="00073918"/>
    <w:rsid w:val="00073F44"/>
    <w:rsid w:val="00074C00"/>
    <w:rsid w:val="00074EFC"/>
    <w:rsid w:val="000754B6"/>
    <w:rsid w:val="00075B48"/>
    <w:rsid w:val="00076D22"/>
    <w:rsid w:val="00077B6F"/>
    <w:rsid w:val="00090321"/>
    <w:rsid w:val="0009369E"/>
    <w:rsid w:val="00095A49"/>
    <w:rsid w:val="00097BED"/>
    <w:rsid w:val="000A0393"/>
    <w:rsid w:val="000A0891"/>
    <w:rsid w:val="000A0AFB"/>
    <w:rsid w:val="000A1053"/>
    <w:rsid w:val="000A1FAA"/>
    <w:rsid w:val="000A4F61"/>
    <w:rsid w:val="000A511B"/>
    <w:rsid w:val="000A7048"/>
    <w:rsid w:val="000C1A03"/>
    <w:rsid w:val="000C3293"/>
    <w:rsid w:val="000C41B1"/>
    <w:rsid w:val="000C4A38"/>
    <w:rsid w:val="000D10B6"/>
    <w:rsid w:val="000D1DF4"/>
    <w:rsid w:val="000D3C58"/>
    <w:rsid w:val="000D3DC5"/>
    <w:rsid w:val="000D46B6"/>
    <w:rsid w:val="000D5374"/>
    <w:rsid w:val="000D631A"/>
    <w:rsid w:val="000D725B"/>
    <w:rsid w:val="000E034B"/>
    <w:rsid w:val="000E0679"/>
    <w:rsid w:val="000E1604"/>
    <w:rsid w:val="000E2B6A"/>
    <w:rsid w:val="000E377A"/>
    <w:rsid w:val="000E3BB2"/>
    <w:rsid w:val="000F030F"/>
    <w:rsid w:val="000F0E88"/>
    <w:rsid w:val="000F25B6"/>
    <w:rsid w:val="000F2F3B"/>
    <w:rsid w:val="000F45D0"/>
    <w:rsid w:val="000F4A19"/>
    <w:rsid w:val="000F5D43"/>
    <w:rsid w:val="000F62DF"/>
    <w:rsid w:val="000F6ABB"/>
    <w:rsid w:val="001028DC"/>
    <w:rsid w:val="00102D4E"/>
    <w:rsid w:val="0010306A"/>
    <w:rsid w:val="00110E83"/>
    <w:rsid w:val="00112082"/>
    <w:rsid w:val="0011271C"/>
    <w:rsid w:val="001156AD"/>
    <w:rsid w:val="00116A94"/>
    <w:rsid w:val="001177E6"/>
    <w:rsid w:val="0011783B"/>
    <w:rsid w:val="00126577"/>
    <w:rsid w:val="001354A2"/>
    <w:rsid w:val="001362FA"/>
    <w:rsid w:val="001371D1"/>
    <w:rsid w:val="001371E2"/>
    <w:rsid w:val="001407AE"/>
    <w:rsid w:val="00143A0B"/>
    <w:rsid w:val="00147824"/>
    <w:rsid w:val="00147ECB"/>
    <w:rsid w:val="00150F67"/>
    <w:rsid w:val="00151E58"/>
    <w:rsid w:val="00152128"/>
    <w:rsid w:val="001524FA"/>
    <w:rsid w:val="001548B5"/>
    <w:rsid w:val="001555FC"/>
    <w:rsid w:val="00164EE8"/>
    <w:rsid w:val="00165037"/>
    <w:rsid w:val="0016649D"/>
    <w:rsid w:val="00167BA9"/>
    <w:rsid w:val="001720F3"/>
    <w:rsid w:val="001722F9"/>
    <w:rsid w:val="00172915"/>
    <w:rsid w:val="00174F57"/>
    <w:rsid w:val="0018071B"/>
    <w:rsid w:val="00180A65"/>
    <w:rsid w:val="001819BE"/>
    <w:rsid w:val="00181D83"/>
    <w:rsid w:val="00182558"/>
    <w:rsid w:val="00182C4D"/>
    <w:rsid w:val="00184BB2"/>
    <w:rsid w:val="00185453"/>
    <w:rsid w:val="001861AD"/>
    <w:rsid w:val="00187DD4"/>
    <w:rsid w:val="00191226"/>
    <w:rsid w:val="001915B0"/>
    <w:rsid w:val="00192089"/>
    <w:rsid w:val="00193498"/>
    <w:rsid w:val="001973C6"/>
    <w:rsid w:val="001B085C"/>
    <w:rsid w:val="001B52F9"/>
    <w:rsid w:val="001B615F"/>
    <w:rsid w:val="001B7BD7"/>
    <w:rsid w:val="001B7D5E"/>
    <w:rsid w:val="001C20BA"/>
    <w:rsid w:val="001C2F39"/>
    <w:rsid w:val="001C319A"/>
    <w:rsid w:val="001C3A8C"/>
    <w:rsid w:val="001C41E5"/>
    <w:rsid w:val="001C60F7"/>
    <w:rsid w:val="001C76A3"/>
    <w:rsid w:val="001D0A92"/>
    <w:rsid w:val="001D2147"/>
    <w:rsid w:val="001D5780"/>
    <w:rsid w:val="001D6409"/>
    <w:rsid w:val="001E0B85"/>
    <w:rsid w:val="001E40CE"/>
    <w:rsid w:val="001E51EE"/>
    <w:rsid w:val="001E7962"/>
    <w:rsid w:val="001F15E2"/>
    <w:rsid w:val="001F1757"/>
    <w:rsid w:val="001F20C4"/>
    <w:rsid w:val="001F2EF2"/>
    <w:rsid w:val="001F30B2"/>
    <w:rsid w:val="001F37A9"/>
    <w:rsid w:val="001F392A"/>
    <w:rsid w:val="001F4155"/>
    <w:rsid w:val="001F4607"/>
    <w:rsid w:val="001F49EB"/>
    <w:rsid w:val="001F52FB"/>
    <w:rsid w:val="001F76C6"/>
    <w:rsid w:val="00200E54"/>
    <w:rsid w:val="00201C2C"/>
    <w:rsid w:val="002044DE"/>
    <w:rsid w:val="0020565B"/>
    <w:rsid w:val="002070E5"/>
    <w:rsid w:val="00210983"/>
    <w:rsid w:val="002114C2"/>
    <w:rsid w:val="00211C35"/>
    <w:rsid w:val="00213904"/>
    <w:rsid w:val="002147FF"/>
    <w:rsid w:val="0022114A"/>
    <w:rsid w:val="002218BD"/>
    <w:rsid w:val="00221922"/>
    <w:rsid w:val="00222C7C"/>
    <w:rsid w:val="00223D71"/>
    <w:rsid w:val="00223FF7"/>
    <w:rsid w:val="0022590A"/>
    <w:rsid w:val="002263B0"/>
    <w:rsid w:val="00231196"/>
    <w:rsid w:val="002311B3"/>
    <w:rsid w:val="0023264B"/>
    <w:rsid w:val="002341B9"/>
    <w:rsid w:val="0023676D"/>
    <w:rsid w:val="00240E8D"/>
    <w:rsid w:val="0024110B"/>
    <w:rsid w:val="002448C0"/>
    <w:rsid w:val="002464E0"/>
    <w:rsid w:val="0024740F"/>
    <w:rsid w:val="00250293"/>
    <w:rsid w:val="0025079E"/>
    <w:rsid w:val="00252EC7"/>
    <w:rsid w:val="00255CD1"/>
    <w:rsid w:val="002568A8"/>
    <w:rsid w:val="00257125"/>
    <w:rsid w:val="0027133A"/>
    <w:rsid w:val="0027185F"/>
    <w:rsid w:val="00272E55"/>
    <w:rsid w:val="00274E70"/>
    <w:rsid w:val="002760F1"/>
    <w:rsid w:val="0027625C"/>
    <w:rsid w:val="00276508"/>
    <w:rsid w:val="00281556"/>
    <w:rsid w:val="00283E95"/>
    <w:rsid w:val="00284E0D"/>
    <w:rsid w:val="00285E11"/>
    <w:rsid w:val="00286064"/>
    <w:rsid w:val="002865D1"/>
    <w:rsid w:val="0029104B"/>
    <w:rsid w:val="0029193B"/>
    <w:rsid w:val="00292065"/>
    <w:rsid w:val="00292409"/>
    <w:rsid w:val="0029459C"/>
    <w:rsid w:val="00297A26"/>
    <w:rsid w:val="002A29A0"/>
    <w:rsid w:val="002A2F57"/>
    <w:rsid w:val="002A44B0"/>
    <w:rsid w:val="002A643A"/>
    <w:rsid w:val="002B00A5"/>
    <w:rsid w:val="002B0C4D"/>
    <w:rsid w:val="002B0F15"/>
    <w:rsid w:val="002B1BD9"/>
    <w:rsid w:val="002B28F9"/>
    <w:rsid w:val="002B4004"/>
    <w:rsid w:val="002B49DB"/>
    <w:rsid w:val="002B5A6F"/>
    <w:rsid w:val="002B6A6A"/>
    <w:rsid w:val="002B75EF"/>
    <w:rsid w:val="002C0040"/>
    <w:rsid w:val="002C07B3"/>
    <w:rsid w:val="002C2CA0"/>
    <w:rsid w:val="002C76AC"/>
    <w:rsid w:val="002C7BE8"/>
    <w:rsid w:val="002D0BED"/>
    <w:rsid w:val="002D0DE8"/>
    <w:rsid w:val="002D0F6D"/>
    <w:rsid w:val="002D1CD8"/>
    <w:rsid w:val="002D1D8A"/>
    <w:rsid w:val="002D3457"/>
    <w:rsid w:val="002D354C"/>
    <w:rsid w:val="002D3BCA"/>
    <w:rsid w:val="002D50AE"/>
    <w:rsid w:val="002D750E"/>
    <w:rsid w:val="002E43B9"/>
    <w:rsid w:val="002E4714"/>
    <w:rsid w:val="002E49A9"/>
    <w:rsid w:val="002E4BC0"/>
    <w:rsid w:val="002E5B0C"/>
    <w:rsid w:val="002F12E2"/>
    <w:rsid w:val="002F2A94"/>
    <w:rsid w:val="002F7E99"/>
    <w:rsid w:val="00300664"/>
    <w:rsid w:val="00300814"/>
    <w:rsid w:val="00302F91"/>
    <w:rsid w:val="00312E68"/>
    <w:rsid w:val="00312F96"/>
    <w:rsid w:val="00313CE9"/>
    <w:rsid w:val="003141FD"/>
    <w:rsid w:val="003168E4"/>
    <w:rsid w:val="003259BE"/>
    <w:rsid w:val="00326F81"/>
    <w:rsid w:val="00332DA5"/>
    <w:rsid w:val="00334D18"/>
    <w:rsid w:val="00340254"/>
    <w:rsid w:val="00344E6F"/>
    <w:rsid w:val="003501E5"/>
    <w:rsid w:val="00351CD0"/>
    <w:rsid w:val="00354CC4"/>
    <w:rsid w:val="00356AD7"/>
    <w:rsid w:val="00356B6E"/>
    <w:rsid w:val="0035735E"/>
    <w:rsid w:val="0035744D"/>
    <w:rsid w:val="00361509"/>
    <w:rsid w:val="00361E56"/>
    <w:rsid w:val="00364E88"/>
    <w:rsid w:val="00373B1F"/>
    <w:rsid w:val="00377ABE"/>
    <w:rsid w:val="00380029"/>
    <w:rsid w:val="003803BD"/>
    <w:rsid w:val="003831FD"/>
    <w:rsid w:val="00383691"/>
    <w:rsid w:val="00383D2C"/>
    <w:rsid w:val="00384CBF"/>
    <w:rsid w:val="0038589C"/>
    <w:rsid w:val="00386A36"/>
    <w:rsid w:val="00392CCF"/>
    <w:rsid w:val="003951A8"/>
    <w:rsid w:val="00395EF5"/>
    <w:rsid w:val="00397B20"/>
    <w:rsid w:val="003A3F5F"/>
    <w:rsid w:val="003A6AB0"/>
    <w:rsid w:val="003A7782"/>
    <w:rsid w:val="003B3D35"/>
    <w:rsid w:val="003B4E9C"/>
    <w:rsid w:val="003B69AE"/>
    <w:rsid w:val="003B6D9F"/>
    <w:rsid w:val="003B7A56"/>
    <w:rsid w:val="003C5C51"/>
    <w:rsid w:val="003C6315"/>
    <w:rsid w:val="003C66A9"/>
    <w:rsid w:val="003E05CD"/>
    <w:rsid w:val="003E0AD3"/>
    <w:rsid w:val="003E1D7A"/>
    <w:rsid w:val="003E597D"/>
    <w:rsid w:val="003E675C"/>
    <w:rsid w:val="003E6E09"/>
    <w:rsid w:val="003E7D6B"/>
    <w:rsid w:val="003F0794"/>
    <w:rsid w:val="003F24A6"/>
    <w:rsid w:val="003F3A7D"/>
    <w:rsid w:val="003F4DD2"/>
    <w:rsid w:val="003F549B"/>
    <w:rsid w:val="003F67B3"/>
    <w:rsid w:val="00400F94"/>
    <w:rsid w:val="004011FC"/>
    <w:rsid w:val="004024A4"/>
    <w:rsid w:val="004025B5"/>
    <w:rsid w:val="004035FE"/>
    <w:rsid w:val="004056B1"/>
    <w:rsid w:val="00405E15"/>
    <w:rsid w:val="00411F02"/>
    <w:rsid w:val="00413788"/>
    <w:rsid w:val="004138A4"/>
    <w:rsid w:val="00413C4A"/>
    <w:rsid w:val="0041775E"/>
    <w:rsid w:val="004200C6"/>
    <w:rsid w:val="00426640"/>
    <w:rsid w:val="00426E0D"/>
    <w:rsid w:val="0043076F"/>
    <w:rsid w:val="00432516"/>
    <w:rsid w:val="00435483"/>
    <w:rsid w:val="00445A99"/>
    <w:rsid w:val="00450BEA"/>
    <w:rsid w:val="004537BF"/>
    <w:rsid w:val="004547F5"/>
    <w:rsid w:val="00456488"/>
    <w:rsid w:val="004568E7"/>
    <w:rsid w:val="00463563"/>
    <w:rsid w:val="00463B5A"/>
    <w:rsid w:val="00466617"/>
    <w:rsid w:val="004668B2"/>
    <w:rsid w:val="00470369"/>
    <w:rsid w:val="00470B66"/>
    <w:rsid w:val="00470E76"/>
    <w:rsid w:val="004720E1"/>
    <w:rsid w:val="0047273D"/>
    <w:rsid w:val="004774B7"/>
    <w:rsid w:val="00477743"/>
    <w:rsid w:val="00477C5B"/>
    <w:rsid w:val="004809F7"/>
    <w:rsid w:val="00480B5E"/>
    <w:rsid w:val="00481C51"/>
    <w:rsid w:val="00482279"/>
    <w:rsid w:val="0048451F"/>
    <w:rsid w:val="004865F0"/>
    <w:rsid w:val="00486860"/>
    <w:rsid w:val="00487FC7"/>
    <w:rsid w:val="004939EB"/>
    <w:rsid w:val="004979D2"/>
    <w:rsid w:val="004A060A"/>
    <w:rsid w:val="004A1C97"/>
    <w:rsid w:val="004A1FC8"/>
    <w:rsid w:val="004A60C6"/>
    <w:rsid w:val="004B1431"/>
    <w:rsid w:val="004B2CE5"/>
    <w:rsid w:val="004B7C12"/>
    <w:rsid w:val="004C1F3F"/>
    <w:rsid w:val="004C243C"/>
    <w:rsid w:val="004C2992"/>
    <w:rsid w:val="004C340C"/>
    <w:rsid w:val="004C36CB"/>
    <w:rsid w:val="004C43F9"/>
    <w:rsid w:val="004D1077"/>
    <w:rsid w:val="004D2864"/>
    <w:rsid w:val="004D2AA1"/>
    <w:rsid w:val="004D2FEA"/>
    <w:rsid w:val="004D40C1"/>
    <w:rsid w:val="004D6ABF"/>
    <w:rsid w:val="004E004A"/>
    <w:rsid w:val="004E47EE"/>
    <w:rsid w:val="004E4DE6"/>
    <w:rsid w:val="004E67B4"/>
    <w:rsid w:val="004F2F63"/>
    <w:rsid w:val="004F432A"/>
    <w:rsid w:val="004F6A92"/>
    <w:rsid w:val="004F7C7F"/>
    <w:rsid w:val="00501780"/>
    <w:rsid w:val="005017DE"/>
    <w:rsid w:val="005032FB"/>
    <w:rsid w:val="00503B3E"/>
    <w:rsid w:val="00510DB5"/>
    <w:rsid w:val="00511469"/>
    <w:rsid w:val="00511A71"/>
    <w:rsid w:val="00511F51"/>
    <w:rsid w:val="00512AA0"/>
    <w:rsid w:val="00513201"/>
    <w:rsid w:val="00513F75"/>
    <w:rsid w:val="00514569"/>
    <w:rsid w:val="00517B9E"/>
    <w:rsid w:val="00520931"/>
    <w:rsid w:val="00522205"/>
    <w:rsid w:val="00522E6C"/>
    <w:rsid w:val="005233FF"/>
    <w:rsid w:val="005245B0"/>
    <w:rsid w:val="00525F4F"/>
    <w:rsid w:val="00530182"/>
    <w:rsid w:val="00530311"/>
    <w:rsid w:val="005306B7"/>
    <w:rsid w:val="00530CB5"/>
    <w:rsid w:val="0053277D"/>
    <w:rsid w:val="00532B82"/>
    <w:rsid w:val="00533D16"/>
    <w:rsid w:val="0054200E"/>
    <w:rsid w:val="0054433B"/>
    <w:rsid w:val="00550876"/>
    <w:rsid w:val="005518D0"/>
    <w:rsid w:val="00554A55"/>
    <w:rsid w:val="00556E57"/>
    <w:rsid w:val="005635FF"/>
    <w:rsid w:val="00564A99"/>
    <w:rsid w:val="00565B72"/>
    <w:rsid w:val="0056637D"/>
    <w:rsid w:val="00566F6B"/>
    <w:rsid w:val="00570974"/>
    <w:rsid w:val="00571CF7"/>
    <w:rsid w:val="0057209D"/>
    <w:rsid w:val="005724EA"/>
    <w:rsid w:val="005729D4"/>
    <w:rsid w:val="00574098"/>
    <w:rsid w:val="00576042"/>
    <w:rsid w:val="0057696B"/>
    <w:rsid w:val="0057721D"/>
    <w:rsid w:val="00580D3A"/>
    <w:rsid w:val="00581943"/>
    <w:rsid w:val="005842DA"/>
    <w:rsid w:val="0058699C"/>
    <w:rsid w:val="0058699D"/>
    <w:rsid w:val="00593090"/>
    <w:rsid w:val="00593790"/>
    <w:rsid w:val="00594B25"/>
    <w:rsid w:val="00596ABC"/>
    <w:rsid w:val="005A0AE8"/>
    <w:rsid w:val="005A1576"/>
    <w:rsid w:val="005A4CBE"/>
    <w:rsid w:val="005A5B65"/>
    <w:rsid w:val="005B0D7A"/>
    <w:rsid w:val="005B0FB8"/>
    <w:rsid w:val="005B1BE5"/>
    <w:rsid w:val="005B3AA7"/>
    <w:rsid w:val="005B5546"/>
    <w:rsid w:val="005B6502"/>
    <w:rsid w:val="005C011F"/>
    <w:rsid w:val="005C1005"/>
    <w:rsid w:val="005C2B84"/>
    <w:rsid w:val="005C3103"/>
    <w:rsid w:val="005C63DF"/>
    <w:rsid w:val="005D0045"/>
    <w:rsid w:val="005D2A90"/>
    <w:rsid w:val="005D2C97"/>
    <w:rsid w:val="005D3A7F"/>
    <w:rsid w:val="005D7923"/>
    <w:rsid w:val="005D7B0D"/>
    <w:rsid w:val="005E03F9"/>
    <w:rsid w:val="005E06FF"/>
    <w:rsid w:val="005E1DCE"/>
    <w:rsid w:val="005E4A7C"/>
    <w:rsid w:val="005E4BC0"/>
    <w:rsid w:val="005E57C1"/>
    <w:rsid w:val="005F6F01"/>
    <w:rsid w:val="0060176D"/>
    <w:rsid w:val="00604971"/>
    <w:rsid w:val="00604AA6"/>
    <w:rsid w:val="00605F7C"/>
    <w:rsid w:val="00606DC3"/>
    <w:rsid w:val="0060725C"/>
    <w:rsid w:val="00610FE7"/>
    <w:rsid w:val="0061103A"/>
    <w:rsid w:val="0061201D"/>
    <w:rsid w:val="0061316C"/>
    <w:rsid w:val="00614441"/>
    <w:rsid w:val="00617F46"/>
    <w:rsid w:val="0062158E"/>
    <w:rsid w:val="006216E0"/>
    <w:rsid w:val="00623000"/>
    <w:rsid w:val="0062423B"/>
    <w:rsid w:val="006250E6"/>
    <w:rsid w:val="00630028"/>
    <w:rsid w:val="00632BB3"/>
    <w:rsid w:val="00632BB8"/>
    <w:rsid w:val="00632E20"/>
    <w:rsid w:val="00633068"/>
    <w:rsid w:val="00634334"/>
    <w:rsid w:val="00641188"/>
    <w:rsid w:val="00641EC3"/>
    <w:rsid w:val="00646E3C"/>
    <w:rsid w:val="006514FF"/>
    <w:rsid w:val="00651B56"/>
    <w:rsid w:val="00651C73"/>
    <w:rsid w:val="00652364"/>
    <w:rsid w:val="006527F5"/>
    <w:rsid w:val="006541CC"/>
    <w:rsid w:val="00654B10"/>
    <w:rsid w:val="00655B1F"/>
    <w:rsid w:val="00655C5C"/>
    <w:rsid w:val="0065723E"/>
    <w:rsid w:val="00657684"/>
    <w:rsid w:val="00657C06"/>
    <w:rsid w:val="00664A26"/>
    <w:rsid w:val="0067622E"/>
    <w:rsid w:val="0067779B"/>
    <w:rsid w:val="00680436"/>
    <w:rsid w:val="00681CCF"/>
    <w:rsid w:val="006837C3"/>
    <w:rsid w:val="00686721"/>
    <w:rsid w:val="00686D99"/>
    <w:rsid w:val="00686F9C"/>
    <w:rsid w:val="00690DB9"/>
    <w:rsid w:val="0069174C"/>
    <w:rsid w:val="00692816"/>
    <w:rsid w:val="00692C5A"/>
    <w:rsid w:val="00696FDF"/>
    <w:rsid w:val="006A197F"/>
    <w:rsid w:val="006A5268"/>
    <w:rsid w:val="006A65E4"/>
    <w:rsid w:val="006A7617"/>
    <w:rsid w:val="006B1381"/>
    <w:rsid w:val="006B26E5"/>
    <w:rsid w:val="006B2BD7"/>
    <w:rsid w:val="006B340E"/>
    <w:rsid w:val="006B3B9D"/>
    <w:rsid w:val="006B74BD"/>
    <w:rsid w:val="006C308C"/>
    <w:rsid w:val="006C40EA"/>
    <w:rsid w:val="006C4809"/>
    <w:rsid w:val="006D082F"/>
    <w:rsid w:val="006D0D13"/>
    <w:rsid w:val="006D10AB"/>
    <w:rsid w:val="006D2DF6"/>
    <w:rsid w:val="006D3C29"/>
    <w:rsid w:val="006D4C03"/>
    <w:rsid w:val="006D4C81"/>
    <w:rsid w:val="006D7B4B"/>
    <w:rsid w:val="006E07EB"/>
    <w:rsid w:val="006E2DC0"/>
    <w:rsid w:val="006E42D1"/>
    <w:rsid w:val="006E6066"/>
    <w:rsid w:val="006E6573"/>
    <w:rsid w:val="006F5734"/>
    <w:rsid w:val="006F70A1"/>
    <w:rsid w:val="006F7F68"/>
    <w:rsid w:val="00700A24"/>
    <w:rsid w:val="0070114D"/>
    <w:rsid w:val="0070610F"/>
    <w:rsid w:val="007065A2"/>
    <w:rsid w:val="00707413"/>
    <w:rsid w:val="0071027A"/>
    <w:rsid w:val="00710B31"/>
    <w:rsid w:val="007116DB"/>
    <w:rsid w:val="0071356C"/>
    <w:rsid w:val="007151B8"/>
    <w:rsid w:val="007170F3"/>
    <w:rsid w:val="0071762E"/>
    <w:rsid w:val="00721436"/>
    <w:rsid w:val="007214C5"/>
    <w:rsid w:val="00722196"/>
    <w:rsid w:val="0072250D"/>
    <w:rsid w:val="007238CC"/>
    <w:rsid w:val="00724624"/>
    <w:rsid w:val="00732D44"/>
    <w:rsid w:val="00732EFC"/>
    <w:rsid w:val="00737A95"/>
    <w:rsid w:val="00742141"/>
    <w:rsid w:val="007442D9"/>
    <w:rsid w:val="007447D9"/>
    <w:rsid w:val="007448AA"/>
    <w:rsid w:val="00744A30"/>
    <w:rsid w:val="00746BC9"/>
    <w:rsid w:val="00746EE3"/>
    <w:rsid w:val="00750277"/>
    <w:rsid w:val="007511AD"/>
    <w:rsid w:val="00751BD8"/>
    <w:rsid w:val="0075256F"/>
    <w:rsid w:val="0075425C"/>
    <w:rsid w:val="00754DF5"/>
    <w:rsid w:val="007623D3"/>
    <w:rsid w:val="007644BB"/>
    <w:rsid w:val="00764C37"/>
    <w:rsid w:val="007721F4"/>
    <w:rsid w:val="00774986"/>
    <w:rsid w:val="007811E9"/>
    <w:rsid w:val="00782B9A"/>
    <w:rsid w:val="00787721"/>
    <w:rsid w:val="00791FAB"/>
    <w:rsid w:val="00792A81"/>
    <w:rsid w:val="00793EB4"/>
    <w:rsid w:val="0079520C"/>
    <w:rsid w:val="00796663"/>
    <w:rsid w:val="00797F77"/>
    <w:rsid w:val="007A02C5"/>
    <w:rsid w:val="007A0733"/>
    <w:rsid w:val="007A46B1"/>
    <w:rsid w:val="007A56C5"/>
    <w:rsid w:val="007A69C9"/>
    <w:rsid w:val="007B2BE4"/>
    <w:rsid w:val="007B3059"/>
    <w:rsid w:val="007B3185"/>
    <w:rsid w:val="007C6C83"/>
    <w:rsid w:val="007C70AB"/>
    <w:rsid w:val="007D272E"/>
    <w:rsid w:val="007D5398"/>
    <w:rsid w:val="007D5C6E"/>
    <w:rsid w:val="007E1038"/>
    <w:rsid w:val="007E27BC"/>
    <w:rsid w:val="007E3C39"/>
    <w:rsid w:val="007E5172"/>
    <w:rsid w:val="007E6661"/>
    <w:rsid w:val="007E7021"/>
    <w:rsid w:val="007E7B5D"/>
    <w:rsid w:val="007F092D"/>
    <w:rsid w:val="007F1BD5"/>
    <w:rsid w:val="007F1F7E"/>
    <w:rsid w:val="007F2FC2"/>
    <w:rsid w:val="007F32D2"/>
    <w:rsid w:val="007F3859"/>
    <w:rsid w:val="007F6AD0"/>
    <w:rsid w:val="007F7772"/>
    <w:rsid w:val="00800AED"/>
    <w:rsid w:val="0080215C"/>
    <w:rsid w:val="008076B3"/>
    <w:rsid w:val="008170AD"/>
    <w:rsid w:val="00817811"/>
    <w:rsid w:val="00820BD4"/>
    <w:rsid w:val="008229CC"/>
    <w:rsid w:val="00822ACB"/>
    <w:rsid w:val="0083271F"/>
    <w:rsid w:val="00832C40"/>
    <w:rsid w:val="00833E4F"/>
    <w:rsid w:val="00833E7D"/>
    <w:rsid w:val="00834004"/>
    <w:rsid w:val="00834F4A"/>
    <w:rsid w:val="008403B4"/>
    <w:rsid w:val="00841108"/>
    <w:rsid w:val="008420F3"/>
    <w:rsid w:val="00843976"/>
    <w:rsid w:val="00845334"/>
    <w:rsid w:val="00847E19"/>
    <w:rsid w:val="00856B50"/>
    <w:rsid w:val="00856ECB"/>
    <w:rsid w:val="0085706C"/>
    <w:rsid w:val="008616E8"/>
    <w:rsid w:val="00862628"/>
    <w:rsid w:val="008637BA"/>
    <w:rsid w:val="008660CC"/>
    <w:rsid w:val="00866BD9"/>
    <w:rsid w:val="00867BC4"/>
    <w:rsid w:val="008700D1"/>
    <w:rsid w:val="0087066A"/>
    <w:rsid w:val="00877A9E"/>
    <w:rsid w:val="00881A19"/>
    <w:rsid w:val="00881BF8"/>
    <w:rsid w:val="00884BD2"/>
    <w:rsid w:val="00884C7C"/>
    <w:rsid w:val="00886835"/>
    <w:rsid w:val="00891FDB"/>
    <w:rsid w:val="00893B65"/>
    <w:rsid w:val="00895465"/>
    <w:rsid w:val="0089684F"/>
    <w:rsid w:val="008969AB"/>
    <w:rsid w:val="008A4A35"/>
    <w:rsid w:val="008A7DE3"/>
    <w:rsid w:val="008B1ED4"/>
    <w:rsid w:val="008B4478"/>
    <w:rsid w:val="008B4EEE"/>
    <w:rsid w:val="008C04FB"/>
    <w:rsid w:val="008C0C60"/>
    <w:rsid w:val="008C23BE"/>
    <w:rsid w:val="008C4B2D"/>
    <w:rsid w:val="008C4CC5"/>
    <w:rsid w:val="008C5D10"/>
    <w:rsid w:val="008C5FBB"/>
    <w:rsid w:val="008D03DA"/>
    <w:rsid w:val="008D21E2"/>
    <w:rsid w:val="008D228F"/>
    <w:rsid w:val="008D3AF4"/>
    <w:rsid w:val="008D4C99"/>
    <w:rsid w:val="008D64AB"/>
    <w:rsid w:val="008E15A7"/>
    <w:rsid w:val="008E204A"/>
    <w:rsid w:val="008E3C06"/>
    <w:rsid w:val="008E5A18"/>
    <w:rsid w:val="008E6FAA"/>
    <w:rsid w:val="008E7272"/>
    <w:rsid w:val="008E74AA"/>
    <w:rsid w:val="008F0A09"/>
    <w:rsid w:val="008F1E96"/>
    <w:rsid w:val="008F1FF2"/>
    <w:rsid w:val="008F2BA5"/>
    <w:rsid w:val="008F573F"/>
    <w:rsid w:val="008F6280"/>
    <w:rsid w:val="008F647A"/>
    <w:rsid w:val="008F69A7"/>
    <w:rsid w:val="009036A3"/>
    <w:rsid w:val="0090568F"/>
    <w:rsid w:val="009057DE"/>
    <w:rsid w:val="00905DC9"/>
    <w:rsid w:val="009062EA"/>
    <w:rsid w:val="00906F36"/>
    <w:rsid w:val="00911229"/>
    <w:rsid w:val="00913599"/>
    <w:rsid w:val="00920363"/>
    <w:rsid w:val="00921BEC"/>
    <w:rsid w:val="009240D7"/>
    <w:rsid w:val="00933090"/>
    <w:rsid w:val="009347B8"/>
    <w:rsid w:val="009348A0"/>
    <w:rsid w:val="00936A42"/>
    <w:rsid w:val="00940E47"/>
    <w:rsid w:val="0094277E"/>
    <w:rsid w:val="009460BF"/>
    <w:rsid w:val="00950A9C"/>
    <w:rsid w:val="00950EBC"/>
    <w:rsid w:val="00953028"/>
    <w:rsid w:val="00955454"/>
    <w:rsid w:val="009556E4"/>
    <w:rsid w:val="00956D12"/>
    <w:rsid w:val="009607F0"/>
    <w:rsid w:val="009620E2"/>
    <w:rsid w:val="0096436C"/>
    <w:rsid w:val="00965963"/>
    <w:rsid w:val="00965C34"/>
    <w:rsid w:val="009674B9"/>
    <w:rsid w:val="0097378D"/>
    <w:rsid w:val="00973F28"/>
    <w:rsid w:val="00973F9E"/>
    <w:rsid w:val="009742C7"/>
    <w:rsid w:val="00975C69"/>
    <w:rsid w:val="00976475"/>
    <w:rsid w:val="00977674"/>
    <w:rsid w:val="0098199C"/>
    <w:rsid w:val="00982830"/>
    <w:rsid w:val="00985CE8"/>
    <w:rsid w:val="00986FAD"/>
    <w:rsid w:val="00987297"/>
    <w:rsid w:val="009949E3"/>
    <w:rsid w:val="00994CFB"/>
    <w:rsid w:val="00996B26"/>
    <w:rsid w:val="00997584"/>
    <w:rsid w:val="009A3051"/>
    <w:rsid w:val="009A5D49"/>
    <w:rsid w:val="009B2637"/>
    <w:rsid w:val="009C054E"/>
    <w:rsid w:val="009C2F51"/>
    <w:rsid w:val="009C37A2"/>
    <w:rsid w:val="009C3EEB"/>
    <w:rsid w:val="009C54AB"/>
    <w:rsid w:val="009C70D6"/>
    <w:rsid w:val="009D1151"/>
    <w:rsid w:val="009D31E9"/>
    <w:rsid w:val="009D4ED5"/>
    <w:rsid w:val="009D599A"/>
    <w:rsid w:val="009E1FC1"/>
    <w:rsid w:val="009E2819"/>
    <w:rsid w:val="009E4B91"/>
    <w:rsid w:val="009E5215"/>
    <w:rsid w:val="009E672E"/>
    <w:rsid w:val="009E69C0"/>
    <w:rsid w:val="009F16EA"/>
    <w:rsid w:val="009F2CF2"/>
    <w:rsid w:val="009F69C3"/>
    <w:rsid w:val="00A03C6B"/>
    <w:rsid w:val="00A045FA"/>
    <w:rsid w:val="00A05358"/>
    <w:rsid w:val="00A06688"/>
    <w:rsid w:val="00A10DD7"/>
    <w:rsid w:val="00A11EB3"/>
    <w:rsid w:val="00A12998"/>
    <w:rsid w:val="00A1471D"/>
    <w:rsid w:val="00A2264B"/>
    <w:rsid w:val="00A31345"/>
    <w:rsid w:val="00A349CF"/>
    <w:rsid w:val="00A378C5"/>
    <w:rsid w:val="00A405E4"/>
    <w:rsid w:val="00A44E3F"/>
    <w:rsid w:val="00A46396"/>
    <w:rsid w:val="00A5332A"/>
    <w:rsid w:val="00A54266"/>
    <w:rsid w:val="00A577F4"/>
    <w:rsid w:val="00A60CE1"/>
    <w:rsid w:val="00A63A2E"/>
    <w:rsid w:val="00A662C6"/>
    <w:rsid w:val="00A67085"/>
    <w:rsid w:val="00A67A80"/>
    <w:rsid w:val="00A70369"/>
    <w:rsid w:val="00A71EDE"/>
    <w:rsid w:val="00A7372F"/>
    <w:rsid w:val="00A80EFB"/>
    <w:rsid w:val="00A824BF"/>
    <w:rsid w:val="00A83236"/>
    <w:rsid w:val="00A86AD2"/>
    <w:rsid w:val="00A876BD"/>
    <w:rsid w:val="00A91AF6"/>
    <w:rsid w:val="00A927AE"/>
    <w:rsid w:val="00A94D1A"/>
    <w:rsid w:val="00AA678B"/>
    <w:rsid w:val="00AA6AAC"/>
    <w:rsid w:val="00AB1294"/>
    <w:rsid w:val="00AB15F7"/>
    <w:rsid w:val="00AB1758"/>
    <w:rsid w:val="00AB1D2A"/>
    <w:rsid w:val="00AB44AA"/>
    <w:rsid w:val="00AB7CDB"/>
    <w:rsid w:val="00AC34D9"/>
    <w:rsid w:val="00AC41F7"/>
    <w:rsid w:val="00AC4DF8"/>
    <w:rsid w:val="00AC52E6"/>
    <w:rsid w:val="00AC6936"/>
    <w:rsid w:val="00AD0748"/>
    <w:rsid w:val="00AD15CA"/>
    <w:rsid w:val="00AD2C7F"/>
    <w:rsid w:val="00AD4758"/>
    <w:rsid w:val="00AD6D89"/>
    <w:rsid w:val="00AD7F21"/>
    <w:rsid w:val="00AE1959"/>
    <w:rsid w:val="00AE2637"/>
    <w:rsid w:val="00AE32E5"/>
    <w:rsid w:val="00AE3D30"/>
    <w:rsid w:val="00AE41CC"/>
    <w:rsid w:val="00AE511E"/>
    <w:rsid w:val="00AE657D"/>
    <w:rsid w:val="00AE6872"/>
    <w:rsid w:val="00AE71CB"/>
    <w:rsid w:val="00AE790A"/>
    <w:rsid w:val="00AF033D"/>
    <w:rsid w:val="00AF334F"/>
    <w:rsid w:val="00AF51B1"/>
    <w:rsid w:val="00AF67C6"/>
    <w:rsid w:val="00AF691A"/>
    <w:rsid w:val="00AF6B35"/>
    <w:rsid w:val="00B007DC"/>
    <w:rsid w:val="00B01543"/>
    <w:rsid w:val="00B04A50"/>
    <w:rsid w:val="00B069CA"/>
    <w:rsid w:val="00B072BE"/>
    <w:rsid w:val="00B15D01"/>
    <w:rsid w:val="00B16FA9"/>
    <w:rsid w:val="00B202A0"/>
    <w:rsid w:val="00B246EC"/>
    <w:rsid w:val="00B25661"/>
    <w:rsid w:val="00B25F97"/>
    <w:rsid w:val="00B26E82"/>
    <w:rsid w:val="00B34642"/>
    <w:rsid w:val="00B363E6"/>
    <w:rsid w:val="00B40CD4"/>
    <w:rsid w:val="00B40FCD"/>
    <w:rsid w:val="00B42663"/>
    <w:rsid w:val="00B42910"/>
    <w:rsid w:val="00B44636"/>
    <w:rsid w:val="00B459F2"/>
    <w:rsid w:val="00B460CF"/>
    <w:rsid w:val="00B471B6"/>
    <w:rsid w:val="00B47ABF"/>
    <w:rsid w:val="00B50E62"/>
    <w:rsid w:val="00B54B64"/>
    <w:rsid w:val="00B60F4B"/>
    <w:rsid w:val="00B63A8E"/>
    <w:rsid w:val="00B702F7"/>
    <w:rsid w:val="00B70D01"/>
    <w:rsid w:val="00B71602"/>
    <w:rsid w:val="00B756AB"/>
    <w:rsid w:val="00B80542"/>
    <w:rsid w:val="00B83C9F"/>
    <w:rsid w:val="00B83EAA"/>
    <w:rsid w:val="00B84723"/>
    <w:rsid w:val="00B85667"/>
    <w:rsid w:val="00B927A7"/>
    <w:rsid w:val="00B9321D"/>
    <w:rsid w:val="00B97099"/>
    <w:rsid w:val="00BA257E"/>
    <w:rsid w:val="00BA2737"/>
    <w:rsid w:val="00BA477B"/>
    <w:rsid w:val="00BB0128"/>
    <w:rsid w:val="00BB3944"/>
    <w:rsid w:val="00BB432A"/>
    <w:rsid w:val="00BB7F5B"/>
    <w:rsid w:val="00BC07EC"/>
    <w:rsid w:val="00BD1920"/>
    <w:rsid w:val="00BD2714"/>
    <w:rsid w:val="00BD2D05"/>
    <w:rsid w:val="00BD2D96"/>
    <w:rsid w:val="00BD396C"/>
    <w:rsid w:val="00BD4F45"/>
    <w:rsid w:val="00BD6A88"/>
    <w:rsid w:val="00BE1B2D"/>
    <w:rsid w:val="00BE1D2D"/>
    <w:rsid w:val="00BE5156"/>
    <w:rsid w:val="00BE6258"/>
    <w:rsid w:val="00BF1605"/>
    <w:rsid w:val="00BF314A"/>
    <w:rsid w:val="00BF375C"/>
    <w:rsid w:val="00BF3C15"/>
    <w:rsid w:val="00BF6A59"/>
    <w:rsid w:val="00BF7BEC"/>
    <w:rsid w:val="00C00EE8"/>
    <w:rsid w:val="00C0186A"/>
    <w:rsid w:val="00C035CC"/>
    <w:rsid w:val="00C063A4"/>
    <w:rsid w:val="00C065CF"/>
    <w:rsid w:val="00C0701F"/>
    <w:rsid w:val="00C10820"/>
    <w:rsid w:val="00C11139"/>
    <w:rsid w:val="00C14B61"/>
    <w:rsid w:val="00C15FF7"/>
    <w:rsid w:val="00C2014B"/>
    <w:rsid w:val="00C2031C"/>
    <w:rsid w:val="00C203CA"/>
    <w:rsid w:val="00C21320"/>
    <w:rsid w:val="00C222FD"/>
    <w:rsid w:val="00C23167"/>
    <w:rsid w:val="00C23C65"/>
    <w:rsid w:val="00C25586"/>
    <w:rsid w:val="00C25B1C"/>
    <w:rsid w:val="00C270A5"/>
    <w:rsid w:val="00C270C6"/>
    <w:rsid w:val="00C27808"/>
    <w:rsid w:val="00C30941"/>
    <w:rsid w:val="00C33B69"/>
    <w:rsid w:val="00C34EB7"/>
    <w:rsid w:val="00C35C4B"/>
    <w:rsid w:val="00C35C83"/>
    <w:rsid w:val="00C36CF6"/>
    <w:rsid w:val="00C37361"/>
    <w:rsid w:val="00C37E4B"/>
    <w:rsid w:val="00C43F35"/>
    <w:rsid w:val="00C44222"/>
    <w:rsid w:val="00C4583D"/>
    <w:rsid w:val="00C503A1"/>
    <w:rsid w:val="00C510ED"/>
    <w:rsid w:val="00C54F24"/>
    <w:rsid w:val="00C55267"/>
    <w:rsid w:val="00C552D0"/>
    <w:rsid w:val="00C55A08"/>
    <w:rsid w:val="00C617D7"/>
    <w:rsid w:val="00C649D6"/>
    <w:rsid w:val="00C66978"/>
    <w:rsid w:val="00C74AC7"/>
    <w:rsid w:val="00C77BF7"/>
    <w:rsid w:val="00C80FB1"/>
    <w:rsid w:val="00C81B83"/>
    <w:rsid w:val="00C8213F"/>
    <w:rsid w:val="00C8250D"/>
    <w:rsid w:val="00C827AD"/>
    <w:rsid w:val="00C83690"/>
    <w:rsid w:val="00C86271"/>
    <w:rsid w:val="00C92122"/>
    <w:rsid w:val="00C92875"/>
    <w:rsid w:val="00C9293C"/>
    <w:rsid w:val="00CA26BC"/>
    <w:rsid w:val="00CA2F4A"/>
    <w:rsid w:val="00CA46B4"/>
    <w:rsid w:val="00CA481A"/>
    <w:rsid w:val="00CA680F"/>
    <w:rsid w:val="00CC1A8B"/>
    <w:rsid w:val="00CC26AC"/>
    <w:rsid w:val="00CC2DEA"/>
    <w:rsid w:val="00CC3956"/>
    <w:rsid w:val="00CC47D0"/>
    <w:rsid w:val="00CD16A8"/>
    <w:rsid w:val="00CD4033"/>
    <w:rsid w:val="00CD42D2"/>
    <w:rsid w:val="00CE0361"/>
    <w:rsid w:val="00CE4401"/>
    <w:rsid w:val="00CE5D63"/>
    <w:rsid w:val="00CE7719"/>
    <w:rsid w:val="00CF217D"/>
    <w:rsid w:val="00CF5B63"/>
    <w:rsid w:val="00CF5F90"/>
    <w:rsid w:val="00CF6861"/>
    <w:rsid w:val="00D0314D"/>
    <w:rsid w:val="00D05E65"/>
    <w:rsid w:val="00D1080A"/>
    <w:rsid w:val="00D14355"/>
    <w:rsid w:val="00D15946"/>
    <w:rsid w:val="00D16F41"/>
    <w:rsid w:val="00D21D34"/>
    <w:rsid w:val="00D23B0A"/>
    <w:rsid w:val="00D23E2E"/>
    <w:rsid w:val="00D2646C"/>
    <w:rsid w:val="00D2653E"/>
    <w:rsid w:val="00D2717C"/>
    <w:rsid w:val="00D31011"/>
    <w:rsid w:val="00D32589"/>
    <w:rsid w:val="00D3392F"/>
    <w:rsid w:val="00D3602C"/>
    <w:rsid w:val="00D36589"/>
    <w:rsid w:val="00D36751"/>
    <w:rsid w:val="00D36C0E"/>
    <w:rsid w:val="00D41118"/>
    <w:rsid w:val="00D605A6"/>
    <w:rsid w:val="00D60672"/>
    <w:rsid w:val="00D6238F"/>
    <w:rsid w:val="00D623A3"/>
    <w:rsid w:val="00D62472"/>
    <w:rsid w:val="00D62610"/>
    <w:rsid w:val="00D62EDF"/>
    <w:rsid w:val="00D65749"/>
    <w:rsid w:val="00D6660A"/>
    <w:rsid w:val="00D672F0"/>
    <w:rsid w:val="00D71D74"/>
    <w:rsid w:val="00D72C20"/>
    <w:rsid w:val="00D72D16"/>
    <w:rsid w:val="00D75139"/>
    <w:rsid w:val="00D75E0F"/>
    <w:rsid w:val="00D76644"/>
    <w:rsid w:val="00D823CF"/>
    <w:rsid w:val="00D849AE"/>
    <w:rsid w:val="00D84C38"/>
    <w:rsid w:val="00D91D2D"/>
    <w:rsid w:val="00D94831"/>
    <w:rsid w:val="00D94DA0"/>
    <w:rsid w:val="00DA2E85"/>
    <w:rsid w:val="00DA3635"/>
    <w:rsid w:val="00DA49AD"/>
    <w:rsid w:val="00DA521B"/>
    <w:rsid w:val="00DA5D47"/>
    <w:rsid w:val="00DA5FE4"/>
    <w:rsid w:val="00DA60C5"/>
    <w:rsid w:val="00DA60D0"/>
    <w:rsid w:val="00DA64BC"/>
    <w:rsid w:val="00DA6933"/>
    <w:rsid w:val="00DA7E2C"/>
    <w:rsid w:val="00DB2350"/>
    <w:rsid w:val="00DB2EA0"/>
    <w:rsid w:val="00DB396F"/>
    <w:rsid w:val="00DB5525"/>
    <w:rsid w:val="00DB593C"/>
    <w:rsid w:val="00DB6A65"/>
    <w:rsid w:val="00DB6D91"/>
    <w:rsid w:val="00DC04C4"/>
    <w:rsid w:val="00DC236B"/>
    <w:rsid w:val="00DC30D1"/>
    <w:rsid w:val="00DC4CD8"/>
    <w:rsid w:val="00DC5255"/>
    <w:rsid w:val="00DC5A4E"/>
    <w:rsid w:val="00DC6C85"/>
    <w:rsid w:val="00DD0729"/>
    <w:rsid w:val="00DD1D8B"/>
    <w:rsid w:val="00DD2671"/>
    <w:rsid w:val="00DD40F2"/>
    <w:rsid w:val="00DD5507"/>
    <w:rsid w:val="00DD6FA5"/>
    <w:rsid w:val="00DE1CC1"/>
    <w:rsid w:val="00DE38E6"/>
    <w:rsid w:val="00DE7A4E"/>
    <w:rsid w:val="00DF3173"/>
    <w:rsid w:val="00E02045"/>
    <w:rsid w:val="00E02D6F"/>
    <w:rsid w:val="00E04E1F"/>
    <w:rsid w:val="00E054B6"/>
    <w:rsid w:val="00E058AF"/>
    <w:rsid w:val="00E063CB"/>
    <w:rsid w:val="00E06A61"/>
    <w:rsid w:val="00E079C2"/>
    <w:rsid w:val="00E105FF"/>
    <w:rsid w:val="00E166BF"/>
    <w:rsid w:val="00E16D31"/>
    <w:rsid w:val="00E171F3"/>
    <w:rsid w:val="00E17480"/>
    <w:rsid w:val="00E1773A"/>
    <w:rsid w:val="00E2222B"/>
    <w:rsid w:val="00E22761"/>
    <w:rsid w:val="00E279C0"/>
    <w:rsid w:val="00E27B78"/>
    <w:rsid w:val="00E27BD9"/>
    <w:rsid w:val="00E27D46"/>
    <w:rsid w:val="00E32875"/>
    <w:rsid w:val="00E375F3"/>
    <w:rsid w:val="00E378DD"/>
    <w:rsid w:val="00E37B21"/>
    <w:rsid w:val="00E4358B"/>
    <w:rsid w:val="00E44528"/>
    <w:rsid w:val="00E44CE8"/>
    <w:rsid w:val="00E4529D"/>
    <w:rsid w:val="00E5287D"/>
    <w:rsid w:val="00E62095"/>
    <w:rsid w:val="00E627F3"/>
    <w:rsid w:val="00E62A84"/>
    <w:rsid w:val="00E62AB6"/>
    <w:rsid w:val="00E644A9"/>
    <w:rsid w:val="00E651AF"/>
    <w:rsid w:val="00E6560C"/>
    <w:rsid w:val="00E6689F"/>
    <w:rsid w:val="00E70EB5"/>
    <w:rsid w:val="00E71910"/>
    <w:rsid w:val="00E74B0C"/>
    <w:rsid w:val="00E772ED"/>
    <w:rsid w:val="00E802B3"/>
    <w:rsid w:val="00E80B5B"/>
    <w:rsid w:val="00E81DD6"/>
    <w:rsid w:val="00E82163"/>
    <w:rsid w:val="00E83CBC"/>
    <w:rsid w:val="00E900C6"/>
    <w:rsid w:val="00E90BF4"/>
    <w:rsid w:val="00E9224A"/>
    <w:rsid w:val="00E944CC"/>
    <w:rsid w:val="00E94BC2"/>
    <w:rsid w:val="00E97EF6"/>
    <w:rsid w:val="00EA1B80"/>
    <w:rsid w:val="00EA4E26"/>
    <w:rsid w:val="00EA4E34"/>
    <w:rsid w:val="00EA753A"/>
    <w:rsid w:val="00EB21F7"/>
    <w:rsid w:val="00EB25EC"/>
    <w:rsid w:val="00EB40F6"/>
    <w:rsid w:val="00EB4308"/>
    <w:rsid w:val="00EB44B1"/>
    <w:rsid w:val="00EB55CF"/>
    <w:rsid w:val="00EC0705"/>
    <w:rsid w:val="00EC20FB"/>
    <w:rsid w:val="00EC47C9"/>
    <w:rsid w:val="00EC4968"/>
    <w:rsid w:val="00ED0CBC"/>
    <w:rsid w:val="00ED1777"/>
    <w:rsid w:val="00ED1937"/>
    <w:rsid w:val="00ED1CAC"/>
    <w:rsid w:val="00ED29CB"/>
    <w:rsid w:val="00EE14D9"/>
    <w:rsid w:val="00EE2146"/>
    <w:rsid w:val="00EE32BD"/>
    <w:rsid w:val="00EE3C88"/>
    <w:rsid w:val="00EE44AE"/>
    <w:rsid w:val="00EE44F9"/>
    <w:rsid w:val="00EE4965"/>
    <w:rsid w:val="00EE54F7"/>
    <w:rsid w:val="00EF0BD3"/>
    <w:rsid w:val="00EF6E6A"/>
    <w:rsid w:val="00F00C8A"/>
    <w:rsid w:val="00F02AFA"/>
    <w:rsid w:val="00F15BBD"/>
    <w:rsid w:val="00F16DEB"/>
    <w:rsid w:val="00F2075F"/>
    <w:rsid w:val="00F24575"/>
    <w:rsid w:val="00F25C88"/>
    <w:rsid w:val="00F25FEF"/>
    <w:rsid w:val="00F31F8C"/>
    <w:rsid w:val="00F33086"/>
    <w:rsid w:val="00F33399"/>
    <w:rsid w:val="00F3574F"/>
    <w:rsid w:val="00F37541"/>
    <w:rsid w:val="00F4020D"/>
    <w:rsid w:val="00F414D3"/>
    <w:rsid w:val="00F43623"/>
    <w:rsid w:val="00F44696"/>
    <w:rsid w:val="00F44B41"/>
    <w:rsid w:val="00F457B4"/>
    <w:rsid w:val="00F47B35"/>
    <w:rsid w:val="00F5014B"/>
    <w:rsid w:val="00F508D8"/>
    <w:rsid w:val="00F53E2C"/>
    <w:rsid w:val="00F5414B"/>
    <w:rsid w:val="00F545FA"/>
    <w:rsid w:val="00F54BC9"/>
    <w:rsid w:val="00F5533F"/>
    <w:rsid w:val="00F55541"/>
    <w:rsid w:val="00F56172"/>
    <w:rsid w:val="00F568E7"/>
    <w:rsid w:val="00F628B8"/>
    <w:rsid w:val="00F63088"/>
    <w:rsid w:val="00F6409C"/>
    <w:rsid w:val="00F6452E"/>
    <w:rsid w:val="00F64DE5"/>
    <w:rsid w:val="00F6634E"/>
    <w:rsid w:val="00F673B3"/>
    <w:rsid w:val="00F73EBC"/>
    <w:rsid w:val="00F75925"/>
    <w:rsid w:val="00F763CD"/>
    <w:rsid w:val="00F76EB6"/>
    <w:rsid w:val="00F76F8A"/>
    <w:rsid w:val="00F80116"/>
    <w:rsid w:val="00F80195"/>
    <w:rsid w:val="00F81420"/>
    <w:rsid w:val="00F85C03"/>
    <w:rsid w:val="00F85FF8"/>
    <w:rsid w:val="00F90959"/>
    <w:rsid w:val="00F9153B"/>
    <w:rsid w:val="00F92DBA"/>
    <w:rsid w:val="00F93C44"/>
    <w:rsid w:val="00F97133"/>
    <w:rsid w:val="00F973CC"/>
    <w:rsid w:val="00F979DB"/>
    <w:rsid w:val="00FA0C2E"/>
    <w:rsid w:val="00FA2CE4"/>
    <w:rsid w:val="00FA5A09"/>
    <w:rsid w:val="00FA6AC5"/>
    <w:rsid w:val="00FA718F"/>
    <w:rsid w:val="00FB571E"/>
    <w:rsid w:val="00FB6126"/>
    <w:rsid w:val="00FB7C29"/>
    <w:rsid w:val="00FC06C1"/>
    <w:rsid w:val="00FC2B45"/>
    <w:rsid w:val="00FC32FA"/>
    <w:rsid w:val="00FC3CB6"/>
    <w:rsid w:val="00FC431A"/>
    <w:rsid w:val="00FC5B16"/>
    <w:rsid w:val="00FC781D"/>
    <w:rsid w:val="00FC7DD9"/>
    <w:rsid w:val="00FD0999"/>
    <w:rsid w:val="00FD4CCC"/>
    <w:rsid w:val="00FD5F45"/>
    <w:rsid w:val="00FD61A7"/>
    <w:rsid w:val="00FD620A"/>
    <w:rsid w:val="00FD6323"/>
    <w:rsid w:val="00FE124F"/>
    <w:rsid w:val="00FE31B4"/>
    <w:rsid w:val="00FE348A"/>
    <w:rsid w:val="00FE348C"/>
    <w:rsid w:val="00FE4883"/>
    <w:rsid w:val="00FF12B0"/>
    <w:rsid w:val="00FF1CA6"/>
    <w:rsid w:val="00FF1EC7"/>
    <w:rsid w:val="00FF242A"/>
    <w:rsid w:val="00FF4399"/>
    <w:rsid w:val="00FF48DA"/>
    <w:rsid w:val="00FF551C"/>
    <w:rsid w:val="00FF5FEF"/>
    <w:rsid w:val="00FF71E3"/>
    <w:rsid w:val="67E0D0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D45C3"/>
  <w15:chartTrackingRefBased/>
  <w15:docId w15:val="{C2E87ACA-6BF1-4D71-B63D-2ED26E47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0BF4"/>
    <w:rPr>
      <w:rFonts w:ascii="Calibri" w:hAnsi="Calibri"/>
      <w:lang w:val="de-AT"/>
    </w:rPr>
  </w:style>
  <w:style w:type="paragraph" w:styleId="berschrift1">
    <w:name w:val="heading 1"/>
    <w:aliases w:val="Kapitelüberschrift"/>
    <w:basedOn w:val="Standard"/>
    <w:link w:val="berschrift1Zchn"/>
    <w:uiPriority w:val="1"/>
    <w:qFormat/>
    <w:rsid w:val="003E6E09"/>
    <w:pPr>
      <w:widowControl w:val="0"/>
      <w:spacing w:after="0" w:line="240" w:lineRule="auto"/>
      <w:outlineLvl w:val="0"/>
    </w:pPr>
    <w:rPr>
      <w:rFonts w:ascii="Montserrat" w:eastAsia="Gill Sans MT" w:hAnsi="Montserrat"/>
      <w:b/>
      <w:bCs/>
      <w:color w:val="000000" w:themeColor="text1"/>
      <w:sz w:val="36"/>
      <w:szCs w:val="29"/>
      <w:lang w:val="en-US"/>
    </w:rPr>
  </w:style>
  <w:style w:type="paragraph" w:styleId="berschrift2">
    <w:name w:val="heading 2"/>
    <w:aliases w:val="Antwort,Antworttext"/>
    <w:basedOn w:val="Standard"/>
    <w:next w:val="Standard"/>
    <w:link w:val="berschrift2Zchn"/>
    <w:uiPriority w:val="9"/>
    <w:unhideWhenUsed/>
    <w:qFormat/>
    <w:rsid w:val="00E27B78"/>
    <w:pPr>
      <w:keepNext/>
      <w:keepLines/>
      <w:spacing w:before="240" w:after="120" w:line="240" w:lineRule="auto"/>
      <w:contextualSpacing/>
      <w:outlineLvl w:val="1"/>
    </w:pPr>
    <w:rPr>
      <w:rFonts w:eastAsiaTheme="majorEastAsia" w:cstheme="majorBidi"/>
      <w:color w:val="000000" w:themeColor="text1"/>
      <w:szCs w:val="26"/>
    </w:rPr>
  </w:style>
  <w:style w:type="paragraph" w:styleId="berschrift3">
    <w:name w:val="heading 3"/>
    <w:aliases w:val="Frage"/>
    <w:basedOn w:val="Standard"/>
    <w:next w:val="Standard"/>
    <w:link w:val="berschrift3Zchn"/>
    <w:uiPriority w:val="9"/>
    <w:unhideWhenUsed/>
    <w:qFormat/>
    <w:rsid w:val="00B50E62"/>
    <w:pPr>
      <w:keepNext/>
      <w:keepLines/>
      <w:numPr>
        <w:numId w:val="3"/>
      </w:numPr>
      <w:spacing w:before="40" w:after="0" w:line="240" w:lineRule="auto"/>
      <w:outlineLvl w:val="2"/>
    </w:pPr>
    <w:rPr>
      <w:rFonts w:eastAsiaTheme="majorEastAsia" w:cstheme="majorBidi"/>
      <w:szCs w:val="24"/>
    </w:rPr>
  </w:style>
  <w:style w:type="paragraph" w:styleId="berschrift4">
    <w:name w:val="heading 4"/>
    <w:basedOn w:val="Standard"/>
    <w:next w:val="Standard"/>
    <w:link w:val="berschrift4Zchn"/>
    <w:uiPriority w:val="9"/>
    <w:unhideWhenUsed/>
    <w:qFormat/>
    <w:rsid w:val="003E6E09"/>
    <w:pPr>
      <w:keepNext/>
      <w:keepLines/>
      <w:spacing w:before="120" w:after="360"/>
      <w:outlineLvl w:val="3"/>
    </w:pPr>
    <w:rPr>
      <w:rFonts w:ascii="Montserrat" w:eastAsiaTheme="majorEastAsia" w:hAnsi="Montserrat" w:cstheme="majorBidi"/>
      <w:b/>
      <w:iCs/>
      <w:color w:val="000000" w:themeColor="text1"/>
    </w:rPr>
  </w:style>
  <w:style w:type="paragraph" w:styleId="berschrift6">
    <w:name w:val="heading 6"/>
    <w:basedOn w:val="Standard"/>
    <w:next w:val="Standard"/>
    <w:link w:val="berschrift6Zchn"/>
    <w:uiPriority w:val="9"/>
    <w:semiHidden/>
    <w:unhideWhenUsed/>
    <w:qFormat/>
    <w:rsid w:val="007F32D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561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6172"/>
    <w:rPr>
      <w:lang w:val="de-AT"/>
    </w:rPr>
  </w:style>
  <w:style w:type="paragraph" w:styleId="Fuzeile">
    <w:name w:val="footer"/>
    <w:basedOn w:val="Standard"/>
    <w:link w:val="FuzeileZchn"/>
    <w:uiPriority w:val="99"/>
    <w:unhideWhenUsed/>
    <w:rsid w:val="00F561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6172"/>
    <w:rPr>
      <w:lang w:val="de-AT"/>
    </w:rPr>
  </w:style>
  <w:style w:type="table" w:styleId="Tabellenraster">
    <w:name w:val="Table Grid"/>
    <w:basedOn w:val="NormaleTabelle"/>
    <w:uiPriority w:val="39"/>
    <w:rsid w:val="00F56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Kapitelüberschrift Zchn"/>
    <w:basedOn w:val="Absatz-Standardschriftart"/>
    <w:link w:val="berschrift1"/>
    <w:uiPriority w:val="1"/>
    <w:rsid w:val="003E6E09"/>
    <w:rPr>
      <w:rFonts w:ascii="Montserrat" w:eastAsia="Gill Sans MT" w:hAnsi="Montserrat"/>
      <w:b/>
      <w:bCs/>
      <w:color w:val="000000" w:themeColor="text1"/>
      <w:sz w:val="36"/>
      <w:szCs w:val="29"/>
      <w:lang w:val="en-US"/>
    </w:rPr>
  </w:style>
  <w:style w:type="paragraph" w:styleId="Aufzhlungszeichen">
    <w:name w:val="List Bullet"/>
    <w:basedOn w:val="Standard"/>
    <w:uiPriority w:val="99"/>
    <w:unhideWhenUsed/>
    <w:rsid w:val="00DB5525"/>
    <w:pPr>
      <w:numPr>
        <w:numId w:val="1"/>
      </w:numPr>
      <w:contextualSpacing/>
    </w:pPr>
  </w:style>
  <w:style w:type="paragraph" w:styleId="Listenabsatz">
    <w:name w:val="List Paragraph"/>
    <w:basedOn w:val="Standard"/>
    <w:uiPriority w:val="34"/>
    <w:qFormat/>
    <w:rsid w:val="00DB5525"/>
    <w:pPr>
      <w:spacing w:after="0" w:line="240" w:lineRule="auto"/>
      <w:ind w:left="720"/>
      <w:contextualSpacing/>
    </w:pPr>
    <w:rPr>
      <w:rFonts w:asciiTheme="minorHAnsi" w:hAnsiTheme="minorHAnsi"/>
      <w:sz w:val="24"/>
      <w:szCs w:val="24"/>
    </w:rPr>
  </w:style>
  <w:style w:type="character" w:customStyle="1" w:styleId="markedcontent">
    <w:name w:val="markedcontent"/>
    <w:basedOn w:val="Absatz-Standardschriftart"/>
    <w:rsid w:val="00DB5525"/>
  </w:style>
  <w:style w:type="character" w:customStyle="1" w:styleId="berschrift2Zchn">
    <w:name w:val="Überschrift 2 Zchn"/>
    <w:aliases w:val="Antwort Zchn,Antworttext Zchn"/>
    <w:basedOn w:val="Absatz-Standardschriftart"/>
    <w:link w:val="berschrift2"/>
    <w:uiPriority w:val="9"/>
    <w:rsid w:val="00856ECB"/>
    <w:rPr>
      <w:rFonts w:ascii="Calibri" w:eastAsiaTheme="majorEastAsia" w:hAnsi="Calibri" w:cstheme="majorBidi"/>
      <w:color w:val="000000" w:themeColor="text1"/>
      <w:szCs w:val="26"/>
      <w:lang w:val="de-AT"/>
    </w:rPr>
  </w:style>
  <w:style w:type="character" w:customStyle="1" w:styleId="berschrift4Zchn">
    <w:name w:val="Überschrift 4 Zchn"/>
    <w:basedOn w:val="Absatz-Standardschriftart"/>
    <w:link w:val="berschrift4"/>
    <w:uiPriority w:val="9"/>
    <w:rsid w:val="003E6E09"/>
    <w:rPr>
      <w:rFonts w:ascii="Montserrat" w:eastAsiaTheme="majorEastAsia" w:hAnsi="Montserrat" w:cstheme="majorBidi"/>
      <w:b/>
      <w:iCs/>
      <w:color w:val="000000" w:themeColor="text1"/>
      <w:lang w:val="de-AT"/>
    </w:rPr>
  </w:style>
  <w:style w:type="character" w:customStyle="1" w:styleId="berschrift3Zchn">
    <w:name w:val="Überschrift 3 Zchn"/>
    <w:aliases w:val="Frage Zchn"/>
    <w:basedOn w:val="Absatz-Standardschriftart"/>
    <w:link w:val="berschrift3"/>
    <w:uiPriority w:val="9"/>
    <w:rsid w:val="00B50E62"/>
    <w:rPr>
      <w:rFonts w:ascii="Calibri" w:eastAsiaTheme="majorEastAsia" w:hAnsi="Calibri" w:cstheme="majorBidi"/>
      <w:szCs w:val="24"/>
      <w:lang w:val="de-AT"/>
    </w:rPr>
  </w:style>
  <w:style w:type="paragraph" w:styleId="KeinLeerraum">
    <w:name w:val="No Spacing"/>
    <w:aliases w:val="Antwort-Nummerierung,Fragentext"/>
    <w:link w:val="KeinLeerraumZchn"/>
    <w:uiPriority w:val="1"/>
    <w:qFormat/>
    <w:rsid w:val="00B202A0"/>
    <w:pPr>
      <w:spacing w:before="240" w:after="0" w:line="240" w:lineRule="auto"/>
      <w:ind w:left="357"/>
      <w:contextualSpacing/>
    </w:pPr>
    <w:rPr>
      <w:rFonts w:ascii="Calibri" w:hAnsi="Calibri"/>
      <w:lang w:val="de-AT"/>
    </w:rPr>
  </w:style>
  <w:style w:type="character" w:styleId="Platzhaltertext">
    <w:name w:val="Placeholder Text"/>
    <w:basedOn w:val="Absatz-Standardschriftart"/>
    <w:uiPriority w:val="99"/>
    <w:semiHidden/>
    <w:rsid w:val="008C0C60"/>
    <w:rPr>
      <w:color w:val="808080"/>
    </w:rPr>
  </w:style>
  <w:style w:type="character" w:customStyle="1" w:styleId="KeinLeerraumZchn">
    <w:name w:val="Kein Leerraum Zchn"/>
    <w:aliases w:val="Antwort-Nummerierung Zchn,Fragentext Zchn"/>
    <w:basedOn w:val="Absatz-Standardschriftart"/>
    <w:link w:val="KeinLeerraum"/>
    <w:uiPriority w:val="1"/>
    <w:rsid w:val="00B202A0"/>
    <w:rPr>
      <w:rFonts w:ascii="Calibri" w:hAnsi="Calibri"/>
      <w:lang w:val="de-AT"/>
    </w:rPr>
  </w:style>
  <w:style w:type="character" w:customStyle="1" w:styleId="berschrift6Zchn">
    <w:name w:val="Überschrift 6 Zchn"/>
    <w:basedOn w:val="Absatz-Standardschriftart"/>
    <w:link w:val="berschrift6"/>
    <w:uiPriority w:val="9"/>
    <w:semiHidden/>
    <w:rsid w:val="007F32D2"/>
    <w:rPr>
      <w:rFonts w:asciiTheme="majorHAnsi" w:eastAsiaTheme="majorEastAsia" w:hAnsiTheme="majorHAnsi" w:cstheme="majorBidi"/>
      <w:color w:val="1F3763" w:themeColor="accent1" w:themeShade="7F"/>
      <w:lang w:val="de-AT"/>
    </w:rPr>
  </w:style>
  <w:style w:type="character" w:styleId="Hyperlink">
    <w:name w:val="Hyperlink"/>
    <w:basedOn w:val="Absatz-Standardschriftart"/>
    <w:uiPriority w:val="99"/>
    <w:unhideWhenUsed/>
    <w:rsid w:val="007F32D2"/>
    <w:rPr>
      <w:color w:val="0563C1" w:themeColor="hyperlink"/>
      <w:u w:val="single"/>
    </w:rPr>
  </w:style>
  <w:style w:type="table" w:customStyle="1" w:styleId="Tabellenraster1">
    <w:name w:val="Tabellenraster1"/>
    <w:basedOn w:val="NormaleTabelle"/>
    <w:next w:val="Tabellenraster"/>
    <w:uiPriority w:val="39"/>
    <w:rsid w:val="00383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793EB4"/>
    <w:rPr>
      <w:color w:val="605E5C"/>
      <w:shd w:val="clear" w:color="auto" w:fill="E1DFDD"/>
    </w:rPr>
  </w:style>
  <w:style w:type="paragraph" w:styleId="Endnotentext">
    <w:name w:val="endnote text"/>
    <w:basedOn w:val="Standard"/>
    <w:link w:val="EndnotentextZchn"/>
    <w:uiPriority w:val="99"/>
    <w:semiHidden/>
    <w:unhideWhenUsed/>
    <w:rsid w:val="00E4452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44528"/>
    <w:rPr>
      <w:rFonts w:ascii="Calibri" w:hAnsi="Calibri"/>
      <w:sz w:val="20"/>
      <w:szCs w:val="20"/>
      <w:lang w:val="de-AT"/>
    </w:rPr>
  </w:style>
  <w:style w:type="character" w:styleId="Endnotenzeichen">
    <w:name w:val="endnote reference"/>
    <w:basedOn w:val="Absatz-Standardschriftart"/>
    <w:uiPriority w:val="99"/>
    <w:semiHidden/>
    <w:unhideWhenUsed/>
    <w:rsid w:val="00E44528"/>
    <w:rPr>
      <w:vertAlign w:val="superscript"/>
    </w:rPr>
  </w:style>
  <w:style w:type="paragraph" w:customStyle="1" w:styleId="paragraph">
    <w:name w:val="paragraph"/>
    <w:basedOn w:val="Standard"/>
    <w:rsid w:val="0092036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Absatz-Standardschriftart"/>
    <w:rsid w:val="00920363"/>
  </w:style>
  <w:style w:type="character" w:customStyle="1" w:styleId="eop">
    <w:name w:val="eop"/>
    <w:basedOn w:val="Absatz-Standardschriftart"/>
    <w:rsid w:val="00920363"/>
  </w:style>
  <w:style w:type="character" w:customStyle="1" w:styleId="scxw62798731">
    <w:name w:val="scxw62798731"/>
    <w:basedOn w:val="Absatz-Standardschriftart"/>
    <w:rsid w:val="00920363"/>
  </w:style>
  <w:style w:type="character" w:customStyle="1" w:styleId="contentcontrolboundarysink">
    <w:name w:val="contentcontrolboundarysink"/>
    <w:basedOn w:val="Absatz-Standardschriftart"/>
    <w:rsid w:val="00920363"/>
  </w:style>
  <w:style w:type="character" w:styleId="BesuchterLink">
    <w:name w:val="FollowedHyperlink"/>
    <w:basedOn w:val="Absatz-Standardschriftart"/>
    <w:uiPriority w:val="99"/>
    <w:semiHidden/>
    <w:unhideWhenUsed/>
    <w:rsid w:val="009203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ae409cd8880598c1/Dokumente/testsimulation/vorOrtSimulation_v4_vorlage.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A1EF0-0815-4C58-8DD3-582A77740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vorOrtSimulation_v4_vorlage.dotm</Template>
  <TotalTime>0</TotalTime>
  <Pages>14</Pages>
  <Words>2479</Words>
  <Characters>15624</Characters>
  <Application>Microsoft Office Word</Application>
  <DocSecurity>0</DocSecurity>
  <Lines>130</Lines>
  <Paragraphs>36</Paragraphs>
  <ScaleCrop>false</ScaleCrop>
  <Company/>
  <LinksUpToDate>false</LinksUpToDate>
  <CharactersWithSpaces>18067</CharactersWithSpaces>
  <SharedDoc>false</SharedDoc>
  <HLinks>
    <vt:vector size="24" baseType="variant">
      <vt:variant>
        <vt:i4>2097258</vt:i4>
      </vt:variant>
      <vt:variant>
        <vt:i4>9</vt:i4>
      </vt:variant>
      <vt:variant>
        <vt:i4>0</vt:i4>
      </vt:variant>
      <vt:variant>
        <vt:i4>5</vt:i4>
      </vt:variant>
      <vt:variant>
        <vt:lpwstr>https://xtools.wmflabs.org/articleinfo-authorship/de.wikipedia.org/Okra?uselang=de</vt:lpwstr>
      </vt:variant>
      <vt:variant>
        <vt:lpwstr/>
      </vt:variant>
      <vt:variant>
        <vt:i4>4063344</vt:i4>
      </vt:variant>
      <vt:variant>
        <vt:i4>6</vt:i4>
      </vt:variant>
      <vt:variant>
        <vt:i4>0</vt:i4>
      </vt:variant>
      <vt:variant>
        <vt:i4>5</vt:i4>
      </vt:variant>
      <vt:variant>
        <vt:lpwstr>https://de.wikipedia.org/wiki/Pluto</vt:lpwstr>
      </vt:variant>
      <vt:variant>
        <vt:lpwstr/>
      </vt:variant>
      <vt:variant>
        <vt:i4>6094854</vt:i4>
      </vt:variant>
      <vt:variant>
        <vt:i4>3</vt:i4>
      </vt:variant>
      <vt:variant>
        <vt:i4>0</vt:i4>
      </vt:variant>
      <vt:variant>
        <vt:i4>5</vt:i4>
      </vt:variant>
      <vt:variant>
        <vt:lpwstr>https://xtools.wmflabs.org/articleinfo-authorship/de.wikipedia.org/Herzklappe?uselang=de</vt:lpwstr>
      </vt:variant>
      <vt:variant>
        <vt:lpwstr/>
      </vt:variant>
      <vt:variant>
        <vt:i4>3145854</vt:i4>
      </vt:variant>
      <vt:variant>
        <vt:i4>0</vt:i4>
      </vt:variant>
      <vt:variant>
        <vt:i4>0</vt:i4>
      </vt:variant>
      <vt:variant>
        <vt:i4>5</vt:i4>
      </vt:variant>
      <vt:variant>
        <vt:lpwstr>https://creativecommons.org/licenses/by-sa/3.0/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Medatonin OG</cp:lastModifiedBy>
  <cp:revision>708</cp:revision>
  <cp:lastPrinted>2023-06-30T15:14:00Z</cp:lastPrinted>
  <dcterms:created xsi:type="dcterms:W3CDTF">2023-06-24T12:03:00Z</dcterms:created>
  <dcterms:modified xsi:type="dcterms:W3CDTF">2025-07-17T22:44:00Z</dcterms:modified>
</cp:coreProperties>
</file>